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DB" w:rsidRDefault="00460BDB" w:rsidP="003F3639">
      <w:pPr>
        <w:ind w:rightChars="-5" w:right="-12"/>
        <w:jc w:val="both"/>
        <w:rPr>
          <w:lang w:eastAsia="ko-KR"/>
        </w:rPr>
      </w:pPr>
    </w:p>
    <w:sdt>
      <w:sdtPr>
        <w:rPr>
          <w:vanish/>
          <w:highlight w:val="yellow"/>
          <w:lang w:eastAsia="ko-KR"/>
        </w:rPr>
        <w:id w:val="31921346"/>
        <w:docPartObj>
          <w:docPartGallery w:val="Cover Pages"/>
          <w:docPartUnique/>
        </w:docPartObj>
      </w:sdtPr>
      <w:sdtEndPr>
        <w:rPr>
          <w:sz w:val="38"/>
          <w:szCs w:val="38"/>
        </w:rPr>
      </w:sdtEndPr>
      <w:sdtContent>
        <w:p w:rsidR="00D75951" w:rsidRPr="006A15B1" w:rsidRDefault="00D75951" w:rsidP="003F3639">
          <w:pPr>
            <w:ind w:rightChars="-5" w:right="-12"/>
            <w:jc w:val="both"/>
            <w:rPr>
              <w:lang w:eastAsia="ko-KR"/>
            </w:rPr>
          </w:pPr>
        </w:p>
        <w:p w:rsidR="00D75951" w:rsidRPr="006A15B1" w:rsidRDefault="00D75951" w:rsidP="003F3639">
          <w:pPr>
            <w:ind w:rightChars="-5" w:right="-12"/>
            <w:jc w:val="both"/>
            <w:rPr>
              <w:lang w:eastAsia="ko-KR"/>
            </w:rPr>
          </w:pPr>
        </w:p>
        <w:p w:rsidR="00D75951" w:rsidRPr="006A15B1" w:rsidRDefault="00D75951" w:rsidP="003F3639">
          <w:pPr>
            <w:pStyle w:val="ab"/>
            <w:ind w:rightChars="-5" w:right="-12"/>
            <w:jc w:val="both"/>
            <w:rPr>
              <w:lang w:eastAsia="ko-KR"/>
            </w:rPr>
          </w:pPr>
        </w:p>
        <w:p w:rsidR="00D75951" w:rsidRPr="0029194C" w:rsidRDefault="0029194C" w:rsidP="003F3639">
          <w:pPr>
            <w:pStyle w:val="ab"/>
            <w:ind w:rightChars="-5" w:right="-12"/>
            <w:jc w:val="both"/>
            <w:rPr>
              <w:rFonts w:ascii="Arial Black" w:hAnsi="Arial Black"/>
              <w:caps w:val="0"/>
              <w:sz w:val="44"/>
              <w:szCs w:val="52"/>
              <w:lang w:eastAsia="ko-KR"/>
            </w:rPr>
          </w:pPr>
          <w:r w:rsidRPr="0029194C">
            <w:rPr>
              <w:rFonts w:ascii="Arial Black" w:hAnsi="Arial Black" w:hint="eastAsia"/>
              <w:caps w:val="0"/>
              <w:sz w:val="44"/>
              <w:szCs w:val="52"/>
              <w:lang w:eastAsia="ko-KR"/>
            </w:rPr>
            <w:t>Allegro Hand CAN Protocol Specification</w:t>
          </w:r>
        </w:p>
        <w:p w:rsidR="00D75951" w:rsidRPr="00875F79" w:rsidRDefault="00D75951" w:rsidP="003F3639">
          <w:pPr>
            <w:pStyle w:val="ab"/>
            <w:ind w:rightChars="-5" w:right="-12"/>
            <w:jc w:val="both"/>
            <w:rPr>
              <w:lang w:eastAsia="ko-KR"/>
            </w:rPr>
          </w:pPr>
        </w:p>
        <w:p w:rsidR="00D75951" w:rsidRPr="006A15B1" w:rsidRDefault="00D75951" w:rsidP="003F3639">
          <w:pPr>
            <w:pStyle w:val="ab"/>
            <w:ind w:rightChars="-5" w:right="-12"/>
            <w:jc w:val="both"/>
            <w:rPr>
              <w:lang w:eastAsia="ko-KR"/>
            </w:rPr>
          </w:pPr>
          <w:r w:rsidRPr="006A15B1">
            <w:rPr>
              <w:rFonts w:hint="eastAsia"/>
              <w:lang w:eastAsia="ko-KR"/>
            </w:rPr>
            <w:t>SimLab Co., Ltd.</w:t>
          </w:r>
        </w:p>
        <w:p w:rsidR="00D75951" w:rsidRPr="00D75951" w:rsidRDefault="00D75951" w:rsidP="003F3639">
          <w:pPr>
            <w:jc w:val="both"/>
            <w:rPr>
              <w:lang w:eastAsia="ko-K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127"/>
          </w:tblGrid>
          <w:tr w:rsidR="00D75951">
            <w:trPr>
              <w:hidden/>
            </w:trPr>
            <w:sdt>
              <w:sdtPr>
                <w:rPr>
                  <w:vanish/>
                  <w:sz w:val="38"/>
                  <w:szCs w:val="38"/>
                  <w:highlight w:val="yellow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>
                <w:rPr>
                  <w:rFonts w:hint="eastAsia"/>
                  <w:lang w:eastAsia="ko-KR"/>
                </w:rPr>
              </w:sdtEndPr>
              <w:sdtContent>
                <w:tc>
                  <w:tcPr>
                    <w:tcW w:w="5000" w:type="pct"/>
                  </w:tcPr>
                  <w:p w:rsidR="00D75951" w:rsidRDefault="000F3856" w:rsidP="0029194C">
                    <w:pPr>
                      <w:pStyle w:val="afff0"/>
                      <w:jc w:val="center"/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sz w:val="38"/>
                        <w:szCs w:val="38"/>
                        <w:lang w:eastAsia="ko-KR"/>
                      </w:rPr>
                      <w:t xml:space="preserve"> Version 1.</w:t>
                    </w:r>
                    <w:r w:rsidR="0029194C">
                      <w:rPr>
                        <w:rFonts w:hint="eastAsia"/>
                        <w:sz w:val="38"/>
                        <w:szCs w:val="38"/>
                        <w:lang w:eastAsia="ko-KR"/>
                      </w:rPr>
                      <w:t>0</w:t>
                    </w:r>
                    <w:r>
                      <w:rPr>
                        <w:rFonts w:hint="eastAsia"/>
                        <w:sz w:val="38"/>
                        <w:szCs w:val="38"/>
                        <w:lang w:eastAsia="ko-KR"/>
                      </w:rPr>
                      <w:t>.0</w:t>
                    </w:r>
                  </w:p>
                </w:tc>
              </w:sdtContent>
            </w:sdt>
          </w:tr>
        </w:tbl>
        <w:p w:rsidR="00D75951" w:rsidRDefault="00D75951" w:rsidP="003F3639">
          <w:pPr>
            <w:jc w:val="both"/>
            <w:rPr>
              <w:lang w:eastAsia="ko-KR"/>
            </w:rPr>
          </w:pPr>
        </w:p>
        <w:p w:rsidR="00D75951" w:rsidRDefault="00355DE9" w:rsidP="003F3639">
          <w:pPr>
            <w:spacing w:after="200" w:line="276" w:lineRule="auto"/>
            <w:jc w:val="both"/>
            <w:rPr>
              <w:sz w:val="38"/>
              <w:szCs w:val="38"/>
              <w:lang w:eastAsia="ko-KR"/>
            </w:rPr>
          </w:pPr>
        </w:p>
      </w:sdtContent>
    </w:sdt>
    <w:p w:rsidR="00D03392" w:rsidRPr="006A15B1" w:rsidRDefault="00D03392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Pr="006A15B1" w:rsidRDefault="008F37CB" w:rsidP="003F3639">
      <w:pPr>
        <w:ind w:rightChars="-5" w:right="-12"/>
        <w:jc w:val="both"/>
        <w:rPr>
          <w:lang w:eastAsia="ko-KR"/>
        </w:rPr>
      </w:pPr>
    </w:p>
    <w:p w:rsidR="008F37CB" w:rsidRDefault="008F37CB" w:rsidP="003F3639">
      <w:pPr>
        <w:ind w:rightChars="-5" w:right="-12"/>
        <w:jc w:val="both"/>
        <w:rPr>
          <w:lang w:eastAsia="ko-KR"/>
        </w:rPr>
      </w:pPr>
    </w:p>
    <w:p w:rsidR="00273015" w:rsidRDefault="00273015" w:rsidP="003F3639">
      <w:pPr>
        <w:ind w:rightChars="-5" w:right="-12"/>
        <w:jc w:val="both"/>
        <w:rPr>
          <w:lang w:eastAsia="ko-KR"/>
        </w:rPr>
      </w:pPr>
    </w:p>
    <w:p w:rsidR="00273015" w:rsidRPr="006A15B1" w:rsidRDefault="00273015" w:rsidP="003F3639">
      <w:pPr>
        <w:ind w:rightChars="-5" w:right="-12"/>
        <w:jc w:val="both"/>
        <w:rPr>
          <w:lang w:eastAsia="ko-KR"/>
        </w:rPr>
      </w:pPr>
    </w:p>
    <w:p w:rsidR="00B42888" w:rsidRDefault="00B42888" w:rsidP="003F3639">
      <w:pPr>
        <w:ind w:rightChars="-5" w:right="-12"/>
        <w:jc w:val="both"/>
        <w:rPr>
          <w:sz w:val="38"/>
          <w:szCs w:val="38"/>
          <w:lang w:eastAsia="ko-KR"/>
        </w:rPr>
        <w:sectPr w:rsidR="00B42888" w:rsidSect="00C42A9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195" w:bottom="1440" w:left="1134" w:header="965" w:footer="965" w:gutter="0"/>
          <w:pgNumType w:fmt="lowerRoman" w:start="1"/>
          <w:cols w:space="360"/>
          <w:titlePg/>
        </w:sectPr>
      </w:pPr>
    </w:p>
    <w:p w:rsidR="00F02EE0" w:rsidRDefault="00F02EE0" w:rsidP="003F3639">
      <w:pPr>
        <w:ind w:rightChars="-5" w:right="-12"/>
        <w:jc w:val="both"/>
        <w:rPr>
          <w:sz w:val="38"/>
          <w:szCs w:val="38"/>
          <w:lang w:eastAsia="ko-KR"/>
        </w:rPr>
      </w:pPr>
    </w:p>
    <w:p w:rsidR="00273015" w:rsidRDefault="00273015" w:rsidP="003F3639">
      <w:pPr>
        <w:pStyle w:val="afd"/>
        <w:ind w:rightChars="-5" w:right="-12"/>
        <w:jc w:val="both"/>
        <w:rPr>
          <w:lang w:eastAsia="ko-KR"/>
        </w:rPr>
      </w:pPr>
    </w:p>
    <w:p w:rsidR="00273015" w:rsidRDefault="00273015" w:rsidP="003F3639">
      <w:pPr>
        <w:pStyle w:val="afd"/>
        <w:ind w:rightChars="-5" w:right="-12"/>
        <w:jc w:val="both"/>
        <w:rPr>
          <w:lang w:eastAsia="ko-KR"/>
        </w:rPr>
      </w:pPr>
    </w:p>
    <w:p w:rsidR="00273015" w:rsidRDefault="00273015" w:rsidP="003F3639">
      <w:pPr>
        <w:pStyle w:val="afd"/>
        <w:ind w:rightChars="-5" w:right="-12"/>
        <w:jc w:val="both"/>
        <w:rPr>
          <w:lang w:eastAsia="ko-KR"/>
        </w:rPr>
      </w:pPr>
    </w:p>
    <w:p w:rsidR="00273015" w:rsidRDefault="00273015" w:rsidP="003F3639">
      <w:pPr>
        <w:pStyle w:val="afd"/>
        <w:ind w:rightChars="-5" w:right="-12"/>
        <w:jc w:val="both"/>
        <w:rPr>
          <w:lang w:eastAsia="ko-KR"/>
        </w:rPr>
      </w:pPr>
    </w:p>
    <w:p w:rsidR="00273015" w:rsidRDefault="00273015" w:rsidP="00145206">
      <w:pPr>
        <w:pStyle w:val="afd"/>
        <w:ind w:rightChars="-5" w:right="-12"/>
        <w:jc w:val="left"/>
        <w:rPr>
          <w:lang w:eastAsia="ko-KR"/>
        </w:rPr>
      </w:pPr>
    </w:p>
    <w:p w:rsidR="005F6105" w:rsidRPr="00C21EBD" w:rsidRDefault="0029194C" w:rsidP="009311BA">
      <w:pPr>
        <w:jc w:val="center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Allegro Hand CAN Protocol Specification</w:t>
      </w:r>
    </w:p>
    <w:p w:rsidR="00D4482D" w:rsidRPr="006A15B1" w:rsidRDefault="00AF3FA3" w:rsidP="009311BA">
      <w:pPr>
        <w:pStyle w:val="aff6"/>
        <w:ind w:rightChars="-5" w:right="-12"/>
        <w:rPr>
          <w:lang w:val="en-US"/>
        </w:rPr>
      </w:pPr>
      <w:r w:rsidRPr="00DE33C6">
        <w:rPr>
          <w:rFonts w:hint="eastAsia"/>
          <w:lang w:val="en-US"/>
        </w:rPr>
        <w:t xml:space="preserve">Copyright </w:t>
      </w:r>
      <w:r w:rsidR="00D4482D" w:rsidRPr="006A15B1">
        <w:sym w:font="Symbol" w:char="00E3"/>
      </w:r>
      <w:r w:rsidR="00D4482D" w:rsidRPr="006A15B1">
        <w:rPr>
          <w:lang w:val="en-US"/>
        </w:rPr>
        <w:t xml:space="preserve"> </w:t>
      </w:r>
      <w:r>
        <w:rPr>
          <w:rFonts w:hint="eastAsia"/>
          <w:lang w:val="en-US"/>
        </w:rPr>
        <w:t>2008-20</w:t>
      </w:r>
      <w:r w:rsidR="002C77F5">
        <w:rPr>
          <w:rFonts w:hint="eastAsia"/>
          <w:lang w:val="en-US"/>
        </w:rPr>
        <w:t>1</w:t>
      </w:r>
      <w:r w:rsidR="0029194C">
        <w:rPr>
          <w:rFonts w:hint="eastAsia"/>
          <w:lang w:val="en-US"/>
        </w:rPr>
        <w:t>2</w:t>
      </w:r>
      <w:r>
        <w:rPr>
          <w:rFonts w:hint="eastAsia"/>
          <w:lang w:val="en-US"/>
        </w:rPr>
        <w:t xml:space="preserve"> </w:t>
      </w:r>
      <w:proofErr w:type="spellStart"/>
      <w:r w:rsidR="00695F86" w:rsidRPr="006A15B1">
        <w:rPr>
          <w:rFonts w:hint="eastAsia"/>
          <w:lang w:val="en-US"/>
        </w:rPr>
        <w:t>SimLab</w:t>
      </w:r>
      <w:proofErr w:type="spellEnd"/>
      <w:r w:rsidR="00695F86" w:rsidRPr="006A15B1">
        <w:rPr>
          <w:rFonts w:hint="eastAsia"/>
          <w:lang w:val="en-US"/>
        </w:rPr>
        <w:t xml:space="preserve"> Co., Ltd.</w:t>
      </w:r>
    </w:p>
    <w:p w:rsidR="000368B4" w:rsidRPr="006A15B1" w:rsidRDefault="0029194C" w:rsidP="009311BA">
      <w:pPr>
        <w:pStyle w:val="aff6"/>
        <w:ind w:rightChars="-5" w:right="-12"/>
        <w:rPr>
          <w:lang w:val="en-US"/>
        </w:rPr>
      </w:pPr>
      <w:proofErr w:type="spellStart"/>
      <w:r>
        <w:rPr>
          <w:rFonts w:hint="eastAsia"/>
          <w:lang w:val="en-US"/>
        </w:rPr>
        <w:t>Hyobong</w:t>
      </w:r>
      <w:proofErr w:type="spellEnd"/>
      <w:r w:rsidR="000368B4">
        <w:rPr>
          <w:rFonts w:hint="eastAsia"/>
          <w:lang w:val="en-US"/>
        </w:rPr>
        <w:t xml:space="preserve"> Bldg </w:t>
      </w:r>
      <w:r>
        <w:rPr>
          <w:rFonts w:hint="eastAsia"/>
          <w:lang w:val="en-US"/>
        </w:rPr>
        <w:t>2</w:t>
      </w:r>
      <w:r>
        <w:rPr>
          <w:rFonts w:hint="eastAsia"/>
          <w:vertAlign w:val="superscript"/>
          <w:lang w:val="en-US"/>
        </w:rPr>
        <w:t>nd</w:t>
      </w:r>
      <w:r w:rsidR="000368B4">
        <w:rPr>
          <w:rFonts w:hint="eastAsia"/>
          <w:lang w:val="en-US"/>
        </w:rPr>
        <w:t xml:space="preserve"> Fl, 1</w:t>
      </w:r>
      <w:r>
        <w:rPr>
          <w:rFonts w:hint="eastAsia"/>
          <w:lang w:val="en-US"/>
        </w:rPr>
        <w:t>425</w:t>
      </w:r>
      <w:r w:rsidR="000368B4">
        <w:rPr>
          <w:rFonts w:hint="eastAsia"/>
          <w:lang w:val="en-US"/>
        </w:rPr>
        <w:t xml:space="preserve">-9 </w:t>
      </w:r>
      <w:proofErr w:type="spellStart"/>
      <w:r>
        <w:rPr>
          <w:rFonts w:hint="eastAsia"/>
          <w:lang w:val="en-US"/>
        </w:rPr>
        <w:t>Seocho</w:t>
      </w:r>
      <w:proofErr w:type="spellEnd"/>
      <w:r w:rsidR="000368B4">
        <w:rPr>
          <w:rFonts w:hint="eastAsia"/>
          <w:lang w:val="en-US"/>
        </w:rPr>
        <w:t xml:space="preserve">-Dong, </w:t>
      </w:r>
      <w:proofErr w:type="spellStart"/>
      <w:r w:rsidR="000368B4" w:rsidRPr="006A15B1">
        <w:rPr>
          <w:rFonts w:hint="eastAsia"/>
          <w:lang w:val="en-US"/>
        </w:rPr>
        <w:t>Seocho-Gu</w:t>
      </w:r>
      <w:proofErr w:type="spellEnd"/>
      <w:r w:rsidR="000368B4">
        <w:rPr>
          <w:rFonts w:hint="eastAsia"/>
          <w:lang w:val="en-US"/>
        </w:rPr>
        <w:t>,</w:t>
      </w:r>
    </w:p>
    <w:p w:rsidR="000368B4" w:rsidRPr="006A15B1" w:rsidRDefault="000368B4" w:rsidP="009311BA">
      <w:pPr>
        <w:pStyle w:val="aff6"/>
        <w:ind w:rightChars="-5" w:right="-12"/>
        <w:rPr>
          <w:lang w:val="en-US"/>
        </w:rPr>
      </w:pPr>
      <w:r w:rsidRPr="006A15B1">
        <w:rPr>
          <w:rFonts w:hint="eastAsia"/>
          <w:lang w:val="en-US"/>
        </w:rPr>
        <w:t>Seoul 137</w:t>
      </w:r>
      <w:r w:rsidRPr="006A15B1">
        <w:rPr>
          <w:lang w:val="en-US"/>
        </w:rPr>
        <w:t>-</w:t>
      </w:r>
      <w:r w:rsidR="0029194C">
        <w:rPr>
          <w:rFonts w:hint="eastAsia"/>
          <w:lang w:val="en-US"/>
        </w:rPr>
        <w:t>864</w:t>
      </w:r>
      <w:r w:rsidRPr="006A15B1">
        <w:rPr>
          <w:rFonts w:hint="eastAsia"/>
          <w:lang w:val="en-US"/>
        </w:rPr>
        <w:t>, Korea</w:t>
      </w:r>
    </w:p>
    <w:p w:rsidR="005554D1" w:rsidRDefault="000368B4" w:rsidP="009311BA">
      <w:pPr>
        <w:pStyle w:val="aff6"/>
        <w:ind w:rightChars="-5" w:right="-12"/>
        <w:rPr>
          <w:lang w:val="en-US"/>
        </w:rPr>
      </w:pPr>
      <w:r w:rsidRPr="006A15B1">
        <w:rPr>
          <w:rFonts w:hint="eastAsia"/>
          <w:lang w:val="en-US"/>
        </w:rPr>
        <w:t>Tel</w:t>
      </w:r>
      <w:r w:rsidRPr="006A15B1">
        <w:rPr>
          <w:lang w:val="en-US"/>
        </w:rPr>
        <w:t xml:space="preserve"> </w:t>
      </w:r>
      <w:r w:rsidRPr="006A15B1">
        <w:rPr>
          <w:rFonts w:hint="eastAsia"/>
          <w:lang w:val="en-US"/>
        </w:rPr>
        <w:t>+82-</w:t>
      </w:r>
      <w:r w:rsidRPr="006A15B1">
        <w:rPr>
          <w:lang w:val="en-US"/>
        </w:rPr>
        <w:t>2</w:t>
      </w:r>
      <w:r w:rsidRPr="006A15B1">
        <w:rPr>
          <w:rFonts w:hint="eastAsia"/>
          <w:lang w:val="en-US"/>
        </w:rPr>
        <w:t>-3471</w:t>
      </w:r>
      <w:r w:rsidRPr="006A15B1">
        <w:rPr>
          <w:lang w:val="en-US"/>
        </w:rPr>
        <w:t>-</w:t>
      </w:r>
      <w:r w:rsidRPr="006A15B1">
        <w:rPr>
          <w:rFonts w:hint="eastAsia"/>
          <w:lang w:val="en-US"/>
        </w:rPr>
        <w:t>2014</w:t>
      </w:r>
      <w:r w:rsidRPr="006A15B1">
        <w:rPr>
          <w:lang w:val="en-US"/>
        </w:rPr>
        <w:t xml:space="preserve"> • </w:t>
      </w:r>
      <w:r w:rsidRPr="006A15B1">
        <w:rPr>
          <w:rFonts w:hint="eastAsia"/>
          <w:lang w:val="en-US"/>
        </w:rPr>
        <w:t>Fax +82-</w:t>
      </w:r>
      <w:r w:rsidRPr="006A15B1">
        <w:rPr>
          <w:lang w:val="en-US"/>
        </w:rPr>
        <w:t>2</w:t>
      </w:r>
      <w:r w:rsidRPr="006A15B1">
        <w:rPr>
          <w:rFonts w:hint="eastAsia"/>
          <w:lang w:val="en-US"/>
        </w:rPr>
        <w:t>-6280</w:t>
      </w:r>
      <w:r w:rsidRPr="006A15B1">
        <w:rPr>
          <w:lang w:val="en-US"/>
        </w:rPr>
        <w:t>-</w:t>
      </w:r>
      <w:r w:rsidRPr="006A15B1">
        <w:rPr>
          <w:rFonts w:hint="eastAsia"/>
          <w:lang w:val="en-US"/>
        </w:rPr>
        <w:t>9931</w:t>
      </w:r>
    </w:p>
    <w:p w:rsidR="005554D1" w:rsidRDefault="005554D1" w:rsidP="003F3639">
      <w:pPr>
        <w:spacing w:after="200" w:line="276" w:lineRule="auto"/>
        <w:jc w:val="both"/>
        <w:rPr>
          <w:rFonts w:cs="Garamond"/>
          <w:spacing w:val="-3"/>
          <w:sz w:val="20"/>
          <w:lang w:eastAsia="ko-KR" w:bidi="ko-KR"/>
        </w:rPr>
      </w:pPr>
      <w:r>
        <w:rPr>
          <w:lang w:eastAsia="ko-KR"/>
        </w:rPr>
        <w:br w:type="page"/>
      </w:r>
    </w:p>
    <w:p w:rsidR="00F02EE0" w:rsidRPr="00F02EE0" w:rsidRDefault="008236BB" w:rsidP="003F3639">
      <w:pPr>
        <w:pStyle w:val="1"/>
        <w:pageBreakBefore/>
        <w:jc w:val="both"/>
        <w:rPr>
          <w:kern w:val="0"/>
          <w:lang w:eastAsia="ko-KR"/>
        </w:rPr>
      </w:pPr>
      <w:bookmarkStart w:id="0" w:name="_Toc334190863"/>
      <w:r>
        <w:rPr>
          <w:rFonts w:hint="eastAsia"/>
          <w:kern w:val="0"/>
          <w:lang w:eastAsia="ko-KR"/>
        </w:rPr>
        <w:lastRenderedPageBreak/>
        <w:t>Copyright &amp; Trademark Notice</w:t>
      </w:r>
      <w:bookmarkEnd w:id="0"/>
    </w:p>
    <w:p w:rsidR="008236BB" w:rsidRPr="008236BB" w:rsidRDefault="00D1647B" w:rsidP="003F3639">
      <w:pPr>
        <w:ind w:leftChars="200" w:left="480"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Allegro</w:t>
      </w:r>
      <w:r w:rsidR="008236BB" w:rsidRPr="008236BB">
        <w:rPr>
          <w:rFonts w:asciiTheme="minorEastAsia" w:hAnsiTheme="minorEastAsia"/>
          <w:lang w:eastAsia="ko-KR"/>
        </w:rPr>
        <w:t xml:space="preserve">, the </w:t>
      </w:r>
      <w:r>
        <w:rPr>
          <w:rFonts w:asciiTheme="minorEastAsia" w:hAnsiTheme="minorEastAsia" w:hint="eastAsia"/>
          <w:lang w:eastAsia="ko-KR"/>
        </w:rPr>
        <w:t>Allegro</w:t>
      </w:r>
      <w:r w:rsidR="008236BB" w:rsidRPr="008236BB">
        <w:rPr>
          <w:rFonts w:asciiTheme="minorEastAsia" w:hAnsiTheme="minorEastAsia"/>
          <w:lang w:eastAsia="ko-KR"/>
        </w:rPr>
        <w:t xml:space="preserve"> logo and all related files and documentation are Copyright © 2008</w:t>
      </w:r>
      <w:r w:rsidR="00726191">
        <w:rPr>
          <w:rFonts w:asciiTheme="minorEastAsia" w:hAnsiTheme="minorEastAsia" w:hint="eastAsia"/>
          <w:lang w:eastAsia="ko-KR"/>
        </w:rPr>
        <w:t>-20</w:t>
      </w:r>
      <w:r w:rsidR="002C77F5"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 w:hint="eastAsia"/>
          <w:lang w:eastAsia="ko-KR"/>
        </w:rPr>
        <w:t>2</w:t>
      </w:r>
      <w:r w:rsidR="008236BB" w:rsidRPr="008236BB">
        <w:rPr>
          <w:rFonts w:asciiTheme="minorEastAsia" w:hAnsiTheme="minorEastAsia"/>
          <w:lang w:eastAsia="ko-KR"/>
        </w:rPr>
        <w:t xml:space="preserve"> </w:t>
      </w:r>
      <w:proofErr w:type="spellStart"/>
      <w:r w:rsidR="008236BB">
        <w:rPr>
          <w:rFonts w:asciiTheme="minorEastAsia" w:hAnsiTheme="minorEastAsia" w:hint="eastAsia"/>
          <w:lang w:eastAsia="ko-KR"/>
        </w:rPr>
        <w:t>SimLab</w:t>
      </w:r>
      <w:proofErr w:type="spellEnd"/>
      <w:r w:rsidR="008236BB">
        <w:rPr>
          <w:rFonts w:asciiTheme="minorEastAsia" w:hAnsiTheme="minorEastAsia" w:hint="eastAsia"/>
          <w:lang w:eastAsia="ko-KR"/>
        </w:rPr>
        <w:t xml:space="preserve"> Co., Ltd</w:t>
      </w:r>
      <w:r w:rsidR="008236BB" w:rsidRPr="008236BB">
        <w:rPr>
          <w:rFonts w:asciiTheme="minorEastAsia" w:hAnsiTheme="minorEastAsia"/>
          <w:lang w:eastAsia="ko-KR"/>
        </w:rPr>
        <w:t>. All rights reserved.</w:t>
      </w:r>
    </w:p>
    <w:p w:rsidR="008236BB" w:rsidRPr="008236BB" w:rsidRDefault="00D1647B" w:rsidP="003F3639">
      <w:pPr>
        <w:ind w:leftChars="200" w:left="480"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Allegro</w:t>
      </w:r>
      <w:r w:rsidR="008236BB" w:rsidRPr="008236BB">
        <w:rPr>
          <w:rFonts w:asciiTheme="minorEastAsia" w:hAnsiTheme="minorEastAsia"/>
          <w:lang w:eastAsia="ko-KR"/>
        </w:rPr>
        <w:t xml:space="preserve"> is a trademark of </w:t>
      </w:r>
      <w:proofErr w:type="spellStart"/>
      <w:r w:rsidR="008236BB">
        <w:rPr>
          <w:rFonts w:asciiTheme="minorEastAsia" w:hAnsiTheme="minorEastAsia" w:hint="eastAsia"/>
          <w:lang w:eastAsia="ko-KR"/>
        </w:rPr>
        <w:t>SimLab</w:t>
      </w:r>
      <w:proofErr w:type="spellEnd"/>
      <w:r w:rsidR="008236BB">
        <w:rPr>
          <w:rFonts w:asciiTheme="minorEastAsia" w:hAnsiTheme="minorEastAsia" w:hint="eastAsia"/>
          <w:lang w:eastAsia="ko-KR"/>
        </w:rPr>
        <w:t xml:space="preserve"> Co., Ltd</w:t>
      </w:r>
      <w:r w:rsidR="008236BB" w:rsidRPr="008236BB">
        <w:rPr>
          <w:rFonts w:asciiTheme="minorEastAsia" w:hAnsiTheme="minorEastAsia"/>
          <w:lang w:eastAsia="ko-KR"/>
        </w:rPr>
        <w:t>. All other trademarks or registered trademarks mentioned are the property of their respective owners.</w:t>
      </w:r>
    </w:p>
    <w:p w:rsidR="00062816" w:rsidRDefault="00062816" w:rsidP="003F3639">
      <w:pPr>
        <w:ind w:leftChars="200" w:left="480"/>
        <w:jc w:val="both"/>
        <w:rPr>
          <w:rFonts w:asciiTheme="minorEastAsia" w:hAnsiTheme="minorEastAsia" w:cs="Arial"/>
          <w:lang w:eastAsia="ko-KR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vanish/>
          <w:kern w:val="0"/>
          <w:sz w:val="24"/>
          <w:szCs w:val="24"/>
          <w:highlight w:val="yellow"/>
          <w:lang w:val="ko-KR"/>
        </w:rPr>
        <w:id w:val="24807408"/>
        <w:docPartObj>
          <w:docPartGallery w:val="Table of Contents"/>
          <w:docPartUnique/>
        </w:docPartObj>
      </w:sdtPr>
      <w:sdtEndPr>
        <w:rPr>
          <w:lang w:val="en-US" w:eastAsia="ko-KR"/>
        </w:rPr>
      </w:sdtEndPr>
      <w:sdtContent>
        <w:bookmarkStart w:id="1" w:name="_Toc334190864" w:displacedByCustomXml="prev"/>
        <w:p w:rsidR="00A827E6" w:rsidRPr="00FC212D" w:rsidRDefault="00A827E6" w:rsidP="003F3639">
          <w:pPr>
            <w:pStyle w:val="TOC"/>
            <w:pageBreakBefore/>
            <w:ind w:rightChars="-5" w:right="-12"/>
            <w:jc w:val="both"/>
            <w:rPr>
              <w:rFonts w:asciiTheme="minorHAnsi" w:eastAsiaTheme="minorEastAsia" w:hAnsiTheme="minorHAnsi" w:cs="Times New Roman"/>
              <w:b w:val="0"/>
              <w:bCs w:val="0"/>
              <w:kern w:val="0"/>
              <w:sz w:val="24"/>
              <w:szCs w:val="24"/>
              <w:lang w:eastAsia="ko-KR"/>
            </w:rPr>
          </w:pPr>
          <w:r w:rsidRPr="008F096D">
            <w:rPr>
              <w:rStyle w:val="Chara"/>
              <w:rFonts w:ascii="Arial" w:hAnsi="Arial" w:cs="Arial"/>
              <w:b/>
              <w:sz w:val="40"/>
              <w:szCs w:val="40"/>
            </w:rPr>
            <w:t>Table of Contents</w:t>
          </w:r>
          <w:bookmarkEnd w:id="1"/>
        </w:p>
        <w:p w:rsidR="008F096D" w:rsidRPr="008F096D" w:rsidRDefault="008F096D" w:rsidP="003F3639">
          <w:pPr>
            <w:jc w:val="both"/>
            <w:rPr>
              <w:lang w:eastAsia="ko-KR"/>
            </w:rPr>
          </w:pPr>
        </w:p>
        <w:p w:rsidR="005975DB" w:rsidRDefault="00355DE9">
          <w:pPr>
            <w:pStyle w:val="11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r w:rsidRPr="00355DE9">
            <w:rPr>
              <w:lang w:eastAsia="ko-KR"/>
            </w:rPr>
            <w:fldChar w:fldCharType="begin"/>
          </w:r>
          <w:r w:rsidR="00A827E6" w:rsidRPr="006A15B1">
            <w:rPr>
              <w:lang w:eastAsia="ko-KR"/>
            </w:rPr>
            <w:instrText xml:space="preserve"> TOC \o "1-3" \h \z \u </w:instrText>
          </w:r>
          <w:r w:rsidRPr="00355DE9">
            <w:rPr>
              <w:lang w:eastAsia="ko-KR"/>
            </w:rPr>
            <w:fldChar w:fldCharType="separate"/>
          </w:r>
          <w:hyperlink w:anchor="_Toc334190863" w:history="1">
            <w:r w:rsidR="005975DB" w:rsidRPr="009C3682">
              <w:rPr>
                <w:rStyle w:val="aff4"/>
                <w:noProof/>
                <w:lang w:eastAsia="ko-KR"/>
              </w:rPr>
              <w:t>Copyright &amp; Trademark Notice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11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64" w:history="1">
            <w:r w:rsidR="005975DB" w:rsidRPr="009C3682">
              <w:rPr>
                <w:rStyle w:val="aff4"/>
                <w:rFonts w:ascii="Arial" w:hAnsi="Arial" w:cs="Arial"/>
                <w:noProof/>
              </w:rPr>
              <w:t>Table of Contents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11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65" w:history="1">
            <w:r w:rsidR="005975DB" w:rsidRPr="009C3682">
              <w:rPr>
                <w:rStyle w:val="aff4"/>
                <w:noProof/>
                <w:lang w:eastAsia="ko-KR"/>
              </w:rPr>
              <w:t>1.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CAN communication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66" w:history="1">
            <w:r w:rsidR="005975DB" w:rsidRPr="009C3682">
              <w:rPr>
                <w:rStyle w:val="aff4"/>
                <w:noProof/>
                <w:lang w:eastAsia="ko-KR"/>
              </w:rPr>
              <w:t>1.1.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Baud-rate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67" w:history="1">
            <w:r w:rsidR="005975DB" w:rsidRPr="009C3682">
              <w:rPr>
                <w:rStyle w:val="aff4"/>
                <w:noProof/>
                <w:lang w:eastAsia="ko-KR"/>
              </w:rPr>
              <w:t>1.2.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Non-periodic communication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68" w:history="1">
            <w:r w:rsidR="005975DB" w:rsidRPr="009C3682">
              <w:rPr>
                <w:rStyle w:val="aff4"/>
                <w:noProof/>
                <w:lang w:eastAsia="ko-KR"/>
              </w:rPr>
              <w:t>1.3.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Periodic communication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11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69" w:history="1">
            <w:r w:rsidR="005975DB" w:rsidRPr="009C3682">
              <w:rPr>
                <w:rStyle w:val="aff4"/>
                <w:noProof/>
                <w:lang w:eastAsia="ko-KR"/>
              </w:rPr>
              <w:t>2.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CAN frames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0" w:history="1">
            <w:r w:rsidR="005975DB" w:rsidRPr="009C3682">
              <w:rPr>
                <w:rStyle w:val="aff4"/>
                <w:noProof/>
                <w:lang w:eastAsia="ko-KR"/>
              </w:rPr>
              <w:t>2.1.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ID(Message identifier)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33"/>
            <w:tabs>
              <w:tab w:val="left" w:pos="2102"/>
              <w:tab w:val="right" w:leader="dot" w:pos="9901"/>
            </w:tabs>
            <w:rPr>
              <w:rFonts w:cstheme="minorBidi"/>
              <w:noProof/>
              <w:kern w:val="2"/>
              <w:szCs w:val="22"/>
              <w:lang w:eastAsia="ko-KR" w:bidi="ar-SA"/>
            </w:rPr>
          </w:pPr>
          <w:hyperlink w:anchor="_Toc334190871" w:history="1">
            <w:r w:rsidR="005975DB" w:rsidRPr="009C3682">
              <w:rPr>
                <w:rStyle w:val="aff4"/>
                <w:noProof/>
                <w:lang w:eastAsia="ko-KR"/>
              </w:rPr>
              <w:t>2.1.1.</w:t>
            </w:r>
            <w:r w:rsidR="005975DB">
              <w:rPr>
                <w:rFonts w:cstheme="minorBidi"/>
                <w:noProof/>
                <w:kern w:val="2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Command id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33"/>
            <w:tabs>
              <w:tab w:val="left" w:pos="2102"/>
              <w:tab w:val="right" w:leader="dot" w:pos="9901"/>
            </w:tabs>
            <w:rPr>
              <w:rFonts w:cstheme="minorBidi"/>
              <w:noProof/>
              <w:kern w:val="2"/>
              <w:szCs w:val="22"/>
              <w:lang w:eastAsia="ko-KR" w:bidi="ar-SA"/>
            </w:rPr>
          </w:pPr>
          <w:hyperlink w:anchor="_Toc334190872" w:history="1">
            <w:r w:rsidR="005975DB" w:rsidRPr="009C3682">
              <w:rPr>
                <w:rStyle w:val="aff4"/>
                <w:noProof/>
                <w:lang w:eastAsia="ko-KR"/>
              </w:rPr>
              <w:t>2.1.2.</w:t>
            </w:r>
            <w:r w:rsidR="005975DB">
              <w:rPr>
                <w:rFonts w:cstheme="minorBidi"/>
                <w:noProof/>
                <w:kern w:val="2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Sorce/Destination id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11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3" w:history="1">
            <w:r w:rsidR="005975DB" w:rsidRPr="009C3682">
              <w:rPr>
                <w:rStyle w:val="aff4"/>
                <w:noProof/>
                <w:lang w:eastAsia="ko-KR"/>
              </w:rPr>
              <w:t>3.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Case-study: Softing CAN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4" w:history="1">
            <w:r w:rsidR="005975DB" w:rsidRPr="009C3682">
              <w:rPr>
                <w:rStyle w:val="aff4"/>
                <w:noProof/>
                <w:lang w:eastAsia="ko-KR"/>
              </w:rPr>
              <w:t>3.1.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Open CAN communication channel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5" w:history="1">
            <w:r w:rsidR="005975DB" w:rsidRPr="009C3682">
              <w:rPr>
                <w:rStyle w:val="aff4"/>
                <w:noProof/>
                <w:lang w:eastAsia="ko-KR"/>
              </w:rPr>
              <w:t>3.2.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Initialization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6" w:history="1">
            <w:r w:rsidR="005975DB" w:rsidRPr="009C3682">
              <w:rPr>
                <w:rStyle w:val="aff4"/>
                <w:noProof/>
                <w:lang w:eastAsia="ko-KR"/>
              </w:rPr>
              <w:t>3.3.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Start periodic CAN communication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7" w:history="1">
            <w:r w:rsidR="005975DB" w:rsidRPr="009C3682">
              <w:rPr>
                <w:rStyle w:val="aff4"/>
                <w:noProof/>
                <w:lang w:eastAsia="ko-KR"/>
              </w:rPr>
              <w:t>3.4.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Stop periodic CAN communication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8" w:history="1">
            <w:r w:rsidR="005975DB" w:rsidRPr="009C3682">
              <w:rPr>
                <w:rStyle w:val="aff4"/>
                <w:noProof/>
                <w:lang w:eastAsia="ko-KR"/>
              </w:rPr>
              <w:t>3.5.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Transmit control torques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5DB" w:rsidRDefault="00355DE9">
          <w:pPr>
            <w:pStyle w:val="23"/>
            <w:rPr>
              <w:rFonts w:cstheme="minorBidi"/>
              <w:noProof/>
              <w:kern w:val="2"/>
              <w:sz w:val="20"/>
              <w:szCs w:val="22"/>
              <w:lang w:eastAsia="ko-KR" w:bidi="ar-SA"/>
            </w:rPr>
          </w:pPr>
          <w:hyperlink w:anchor="_Toc334190879" w:history="1">
            <w:r w:rsidR="005975DB" w:rsidRPr="009C3682">
              <w:rPr>
                <w:rStyle w:val="aff4"/>
                <w:noProof/>
                <w:lang w:eastAsia="ko-KR"/>
              </w:rPr>
              <w:t>3.6.</w:t>
            </w:r>
            <w:r w:rsidR="005975DB">
              <w:rPr>
                <w:rFonts w:cstheme="minorBidi"/>
                <w:noProof/>
                <w:kern w:val="2"/>
                <w:sz w:val="20"/>
                <w:szCs w:val="22"/>
                <w:lang w:eastAsia="ko-KR" w:bidi="ar-SA"/>
              </w:rPr>
              <w:tab/>
            </w:r>
            <w:r w:rsidR="005975DB" w:rsidRPr="009C3682">
              <w:rPr>
                <w:rStyle w:val="aff4"/>
                <w:noProof/>
                <w:lang w:eastAsia="ko-KR"/>
              </w:rPr>
              <w:t>Receive joint angles</w:t>
            </w:r>
            <w:r w:rsidR="005975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5DB">
              <w:rPr>
                <w:noProof/>
                <w:webHidden/>
              </w:rPr>
              <w:instrText xml:space="preserve"> PAGEREF _Toc334190879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DB"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BD4" w:rsidRDefault="00355DE9" w:rsidP="003F3639">
          <w:pPr>
            <w:ind w:rightChars="-5" w:right="-12"/>
            <w:jc w:val="both"/>
            <w:rPr>
              <w:lang w:eastAsia="ko-KR"/>
            </w:rPr>
          </w:pPr>
          <w:r w:rsidRPr="006A15B1">
            <w:rPr>
              <w:lang w:eastAsia="ko-KR"/>
            </w:rPr>
            <w:fldChar w:fldCharType="end"/>
          </w:r>
        </w:p>
      </w:sdtContent>
    </w:sdt>
    <w:bookmarkStart w:id="2" w:name="_Toc116791422" w:displacedByCustomXml="prev"/>
    <w:p w:rsidR="006E6830" w:rsidRDefault="00FE3566" w:rsidP="003F3639">
      <w:pPr>
        <w:ind w:rightChars="-5" w:right="-12"/>
        <w:jc w:val="both"/>
        <w:rPr>
          <w:rFonts w:ascii="Arial" w:hAnsi="Arial" w:cs="Arial"/>
          <w:b/>
          <w:sz w:val="40"/>
          <w:szCs w:val="40"/>
          <w:lang w:eastAsia="ko-KR"/>
        </w:rPr>
      </w:pPr>
      <w:r>
        <w:rPr>
          <w:rFonts w:ascii="Arial" w:hAnsi="Arial" w:cs="Arial"/>
          <w:sz w:val="40"/>
          <w:szCs w:val="40"/>
          <w:lang w:eastAsia="ko-KR"/>
        </w:rPr>
        <w:br w:type="page"/>
      </w:r>
      <w:r w:rsidR="00CA5FF1" w:rsidRPr="00CA5FF1">
        <w:rPr>
          <w:rFonts w:ascii="Arial" w:hAnsi="Arial" w:cs="Arial" w:hint="eastAsia"/>
          <w:b/>
          <w:sz w:val="40"/>
          <w:szCs w:val="40"/>
          <w:lang w:eastAsia="ko-KR"/>
        </w:rPr>
        <w:lastRenderedPageBreak/>
        <w:t>List of Figures</w:t>
      </w:r>
    </w:p>
    <w:p w:rsidR="00520BD4" w:rsidRPr="00520BD4" w:rsidRDefault="00520BD4" w:rsidP="003F3639">
      <w:pPr>
        <w:ind w:rightChars="-5" w:right="-12"/>
        <w:jc w:val="both"/>
        <w:rPr>
          <w:lang w:eastAsia="ko-KR"/>
        </w:rPr>
      </w:pPr>
    </w:p>
    <w:p w:rsidR="00540604" w:rsidRDefault="00355DE9" w:rsidP="003F3639">
      <w:pPr>
        <w:jc w:val="both"/>
        <w:rPr>
          <w:lang w:eastAsia="ko-KR"/>
        </w:rPr>
      </w:pPr>
      <w:r>
        <w:rPr>
          <w:lang w:eastAsia="ko-KR"/>
        </w:rPr>
        <w:fldChar w:fldCharType="begin"/>
      </w:r>
      <w:r w:rsidR="006E6830">
        <w:rPr>
          <w:lang w:eastAsia="ko-KR"/>
        </w:rPr>
        <w:instrText xml:space="preserve"> </w:instrText>
      </w:r>
      <w:r w:rsidR="006E6830">
        <w:rPr>
          <w:rFonts w:hint="eastAsia"/>
          <w:lang w:eastAsia="ko-KR"/>
        </w:rPr>
        <w:instrText>TOC \h \z \c "Figure"</w:instrText>
      </w:r>
      <w:r w:rsidR="006E6830"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r w:rsidR="005975DB">
        <w:rPr>
          <w:rFonts w:hint="eastAsia"/>
          <w:b/>
          <w:bCs/>
          <w:noProof/>
          <w:lang w:eastAsia="ko-KR"/>
        </w:rPr>
        <w:t>그림 목차 항목을 찾을 수 없습니다.</w:t>
      </w:r>
      <w:r>
        <w:rPr>
          <w:lang w:eastAsia="ko-KR"/>
        </w:rPr>
        <w:fldChar w:fldCharType="end"/>
      </w:r>
      <w:r w:rsidR="00540604">
        <w:rPr>
          <w:lang w:eastAsia="ko-KR"/>
        </w:rPr>
        <w:br w:type="page"/>
      </w:r>
    </w:p>
    <w:p w:rsidR="00CA5FF1" w:rsidRPr="00CA5FF1" w:rsidRDefault="00CA5FF1" w:rsidP="003F3639">
      <w:pPr>
        <w:jc w:val="both"/>
        <w:rPr>
          <w:rFonts w:ascii="Arial" w:hAnsi="Arial" w:cs="Arial"/>
          <w:b/>
          <w:sz w:val="40"/>
          <w:szCs w:val="40"/>
          <w:lang w:eastAsia="ko-KR"/>
        </w:rPr>
      </w:pPr>
      <w:r w:rsidRPr="00CA5FF1">
        <w:rPr>
          <w:rFonts w:ascii="Arial" w:hAnsi="Arial" w:cs="Arial"/>
          <w:b/>
          <w:sz w:val="40"/>
          <w:szCs w:val="40"/>
          <w:lang w:eastAsia="ko-KR"/>
        </w:rPr>
        <w:lastRenderedPageBreak/>
        <w:t>List of Tables</w:t>
      </w:r>
    </w:p>
    <w:p w:rsidR="00520BD4" w:rsidRDefault="00520BD4" w:rsidP="003F3639">
      <w:pPr>
        <w:pStyle w:val="aff0"/>
        <w:jc w:val="both"/>
        <w:rPr>
          <w:lang w:eastAsia="ko-KR"/>
        </w:rPr>
      </w:pPr>
    </w:p>
    <w:p w:rsidR="00540604" w:rsidRDefault="00355DE9" w:rsidP="003F3639">
      <w:pPr>
        <w:pStyle w:val="aff2"/>
        <w:jc w:val="both"/>
        <w:rPr>
          <w:lang w:eastAsia="ko-KR"/>
        </w:rPr>
      </w:pPr>
      <w:r>
        <w:rPr>
          <w:lang w:eastAsia="ko-KR"/>
        </w:rPr>
        <w:fldChar w:fldCharType="begin"/>
      </w:r>
      <w:r w:rsidR="00590CA2">
        <w:rPr>
          <w:lang w:eastAsia="ko-KR"/>
        </w:rPr>
        <w:instrText xml:space="preserve"> TOC \h \z \c "Table" </w:instrText>
      </w:r>
      <w:r>
        <w:rPr>
          <w:lang w:eastAsia="ko-KR"/>
        </w:rPr>
        <w:fldChar w:fldCharType="separate"/>
      </w:r>
      <w:r w:rsidR="005975DB">
        <w:rPr>
          <w:rFonts w:hint="eastAsia"/>
          <w:b/>
          <w:bCs/>
          <w:noProof/>
          <w:lang w:eastAsia="ko-KR"/>
        </w:rPr>
        <w:t>그림 목차 항목을 찾을 수 없습니다.</w:t>
      </w:r>
      <w:r>
        <w:rPr>
          <w:lang w:eastAsia="ko-KR"/>
        </w:rPr>
        <w:fldChar w:fldCharType="end"/>
      </w:r>
    </w:p>
    <w:p w:rsidR="00540604" w:rsidRDefault="00540604" w:rsidP="003F3639">
      <w:pPr>
        <w:spacing w:after="200" w:line="276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3E0D4E" w:rsidRPr="00CA5FF1" w:rsidRDefault="003E0D4E" w:rsidP="003F3639">
      <w:pPr>
        <w:jc w:val="both"/>
        <w:rPr>
          <w:rFonts w:ascii="Arial" w:hAnsi="Arial" w:cs="Arial"/>
          <w:b/>
          <w:sz w:val="40"/>
          <w:szCs w:val="40"/>
          <w:lang w:eastAsia="ko-KR"/>
        </w:rPr>
      </w:pPr>
      <w:r w:rsidRPr="00CA5FF1">
        <w:rPr>
          <w:rFonts w:ascii="Arial" w:hAnsi="Arial" w:cs="Arial"/>
          <w:b/>
          <w:sz w:val="40"/>
          <w:szCs w:val="40"/>
          <w:lang w:eastAsia="ko-KR"/>
        </w:rPr>
        <w:lastRenderedPageBreak/>
        <w:t>List of Code</w:t>
      </w:r>
    </w:p>
    <w:p w:rsidR="00CA5FF1" w:rsidRPr="00CA5FF1" w:rsidRDefault="00CA5FF1" w:rsidP="003F3639">
      <w:pPr>
        <w:jc w:val="both"/>
        <w:rPr>
          <w:lang w:eastAsia="ko-KR"/>
        </w:rPr>
      </w:pPr>
    </w:p>
    <w:p w:rsidR="00EE7D3F" w:rsidRDefault="00355DE9" w:rsidP="003F3639">
      <w:pPr>
        <w:pStyle w:val="aff2"/>
        <w:jc w:val="both"/>
        <w:rPr>
          <w:lang w:eastAsia="ko-KR"/>
        </w:rPr>
      </w:pPr>
      <w:r>
        <w:rPr>
          <w:lang w:eastAsia="ko-KR"/>
        </w:rPr>
        <w:fldChar w:fldCharType="begin"/>
      </w:r>
      <w:r w:rsidR="003E0D4E">
        <w:rPr>
          <w:lang w:eastAsia="ko-KR"/>
        </w:rPr>
        <w:instrText xml:space="preserve"> TOC \h \z \c "Code" </w:instrText>
      </w:r>
      <w:r>
        <w:rPr>
          <w:lang w:eastAsia="ko-KR"/>
        </w:rPr>
        <w:fldChar w:fldCharType="separate"/>
      </w:r>
      <w:r w:rsidR="005975DB">
        <w:rPr>
          <w:rFonts w:hint="eastAsia"/>
          <w:b/>
          <w:bCs/>
          <w:noProof/>
          <w:lang w:eastAsia="ko-KR"/>
        </w:rPr>
        <w:t>그림 목차 항목을 찾을 수 없습니다.</w:t>
      </w:r>
      <w:r>
        <w:rPr>
          <w:lang w:eastAsia="ko-KR"/>
        </w:rPr>
        <w:fldChar w:fldCharType="end"/>
      </w:r>
    </w:p>
    <w:p w:rsidR="004D13F8" w:rsidRPr="00DE33C6" w:rsidRDefault="004D13F8" w:rsidP="003F3639">
      <w:pPr>
        <w:spacing w:after="200" w:line="276" w:lineRule="auto"/>
        <w:jc w:val="both"/>
        <w:rPr>
          <w:lang w:eastAsia="ko-KR"/>
        </w:rPr>
        <w:sectPr w:rsidR="004D13F8" w:rsidRPr="00DE33C6" w:rsidSect="00C42A91">
          <w:headerReference w:type="even" r:id="rId15"/>
          <w:pgSz w:w="12240" w:h="15840" w:code="1"/>
          <w:pgMar w:top="1800" w:right="1195" w:bottom="1440" w:left="1134" w:header="426" w:footer="720" w:gutter="0"/>
          <w:pgNumType w:fmt="lowerRoman" w:start="2"/>
          <w:cols w:space="720"/>
        </w:sectPr>
      </w:pPr>
    </w:p>
    <w:bookmarkEnd w:id="2"/>
    <w:p w:rsidR="006A0E13" w:rsidRDefault="006A0E13" w:rsidP="003F3639">
      <w:pPr>
        <w:spacing w:after="200" w:line="276" w:lineRule="auto"/>
        <w:jc w:val="both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eastAsia="ko-KR"/>
        </w:rPr>
      </w:pPr>
      <w:r>
        <w:rPr>
          <w:lang w:eastAsia="ko-KR"/>
        </w:rPr>
        <w:lastRenderedPageBreak/>
        <w:br w:type="page"/>
      </w:r>
    </w:p>
    <w:p w:rsidR="00F22FE2" w:rsidRDefault="00B46F13" w:rsidP="00EC7382">
      <w:pPr>
        <w:pStyle w:val="1"/>
        <w:numPr>
          <w:ilvl w:val="0"/>
          <w:numId w:val="38"/>
        </w:numPr>
        <w:jc w:val="both"/>
        <w:rPr>
          <w:lang w:eastAsia="ko-KR"/>
        </w:rPr>
      </w:pPr>
      <w:bookmarkStart w:id="3" w:name="_Toc334190865"/>
      <w:r>
        <w:rPr>
          <w:rFonts w:hint="eastAsia"/>
          <w:lang w:eastAsia="ko-KR"/>
        </w:rPr>
        <w:lastRenderedPageBreak/>
        <w:t>CAN communication</w:t>
      </w:r>
      <w:bookmarkEnd w:id="3"/>
    </w:p>
    <w:p w:rsidR="00F22FE2" w:rsidRDefault="00F22FE2" w:rsidP="00EC7382">
      <w:pPr>
        <w:jc w:val="both"/>
        <w:rPr>
          <w:lang w:eastAsia="ko-KR"/>
        </w:rPr>
      </w:pPr>
    </w:p>
    <w:p w:rsidR="00D1647B" w:rsidRDefault="00B46F13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4" w:name="_Toc334190866"/>
      <w:r>
        <w:rPr>
          <w:rFonts w:hint="eastAsia"/>
          <w:lang w:eastAsia="ko-KR"/>
        </w:rPr>
        <w:t>Baud-rate</w:t>
      </w:r>
      <w:bookmarkEnd w:id="4"/>
    </w:p>
    <w:p w:rsidR="00B46F13" w:rsidRDefault="00B46F13" w:rsidP="00EC7382">
      <w:pPr>
        <w:jc w:val="both"/>
        <w:rPr>
          <w:lang w:eastAsia="ko-KR"/>
        </w:rPr>
      </w:pPr>
    </w:p>
    <w:p w:rsidR="00B46F13" w:rsidRDefault="00B46F13" w:rsidP="00EC7382">
      <w:pPr>
        <w:jc w:val="both"/>
        <w:rPr>
          <w:lang w:eastAsia="ko-KR"/>
        </w:rPr>
      </w:pPr>
      <w:r>
        <w:rPr>
          <w:rFonts w:hint="eastAsia"/>
          <w:lang w:eastAsia="ko-KR"/>
        </w:rPr>
        <w:t>Baud-rate is 1Mbps.</w:t>
      </w:r>
    </w:p>
    <w:p w:rsidR="00B46F13" w:rsidRDefault="00B46F13" w:rsidP="00EC7382">
      <w:pPr>
        <w:jc w:val="both"/>
        <w:rPr>
          <w:lang w:eastAsia="ko-KR"/>
        </w:rPr>
      </w:pPr>
    </w:p>
    <w:p w:rsidR="00B46F13" w:rsidRDefault="00B46F13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5" w:name="_Toc334190867"/>
      <w:r>
        <w:rPr>
          <w:rFonts w:hint="eastAsia"/>
          <w:lang w:eastAsia="ko-KR"/>
        </w:rPr>
        <w:t>Non-periodic communication</w:t>
      </w:r>
      <w:bookmarkEnd w:id="5"/>
    </w:p>
    <w:p w:rsidR="00B46F13" w:rsidRDefault="00B46F13" w:rsidP="00EC7382">
      <w:pPr>
        <w:jc w:val="both"/>
        <w:rPr>
          <w:lang w:eastAsia="ko-KR"/>
        </w:rPr>
      </w:pPr>
    </w:p>
    <w:p w:rsidR="00B46F13" w:rsidRDefault="00B46F13" w:rsidP="00EC7382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CAN 통신을 초기화하거나 </w:t>
      </w:r>
      <w:r w:rsidR="00382781">
        <w:rPr>
          <w:rFonts w:hint="eastAsia"/>
          <w:lang w:eastAsia="ko-KR"/>
        </w:rPr>
        <w:t>주기통신을 시작 혹은 중지하기 위한 CAN 메시지</w:t>
      </w:r>
    </w:p>
    <w:p w:rsidR="00B46F13" w:rsidRPr="00B46F13" w:rsidRDefault="00B46F13" w:rsidP="00EC7382">
      <w:pPr>
        <w:jc w:val="both"/>
        <w:rPr>
          <w:lang w:eastAsia="ko-KR"/>
        </w:rPr>
      </w:pPr>
    </w:p>
    <w:p w:rsidR="00B46F13" w:rsidRDefault="00B46F13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6" w:name="_Toc334190868"/>
      <w:r>
        <w:rPr>
          <w:rFonts w:hint="eastAsia"/>
          <w:lang w:eastAsia="ko-KR"/>
        </w:rPr>
        <w:t>Periodic communication</w:t>
      </w:r>
      <w:bookmarkEnd w:id="6"/>
    </w:p>
    <w:p w:rsidR="00B46F13" w:rsidRDefault="00B46F13" w:rsidP="00EC7382">
      <w:pPr>
        <w:jc w:val="both"/>
        <w:rPr>
          <w:lang w:eastAsia="ko-KR"/>
        </w:rPr>
      </w:pPr>
    </w:p>
    <w:p w:rsidR="00B46F13" w:rsidRDefault="00B46F13" w:rsidP="00EC7382">
      <w:pPr>
        <w:jc w:val="both"/>
        <w:rPr>
          <w:lang w:eastAsia="ko-KR"/>
        </w:rPr>
      </w:pPr>
      <w:r>
        <w:rPr>
          <w:rFonts w:hint="eastAsia"/>
          <w:lang w:eastAsia="ko-KR"/>
        </w:rPr>
        <w:t>Allegro Hand 제어를 위해 제어 프로그램은 주기적으로 통신을 시도한다. 계산된 토크 입력을 매 3 millisecond 마다 전송하며 이에 대한 응답으로 각 관절의 각도가 갱신된다.</w:t>
      </w:r>
    </w:p>
    <w:p w:rsidR="00B46F13" w:rsidRDefault="00B46F13" w:rsidP="00EC7382">
      <w:pPr>
        <w:jc w:val="both"/>
        <w:rPr>
          <w:lang w:eastAsia="ko-KR"/>
        </w:rPr>
      </w:pPr>
    </w:p>
    <w:p w:rsidR="00EC7382" w:rsidRDefault="00EC7382" w:rsidP="00EC7382">
      <w:pPr>
        <w:pStyle w:val="1"/>
        <w:numPr>
          <w:ilvl w:val="0"/>
          <w:numId w:val="38"/>
        </w:numPr>
        <w:jc w:val="both"/>
        <w:rPr>
          <w:lang w:eastAsia="ko-KR"/>
        </w:rPr>
      </w:pPr>
      <w:bookmarkStart w:id="7" w:name="_Toc334190869"/>
      <w:r>
        <w:rPr>
          <w:rFonts w:hint="eastAsia"/>
          <w:lang w:eastAsia="ko-KR"/>
        </w:rPr>
        <w:t>CAN frames</w:t>
      </w:r>
      <w:bookmarkEnd w:id="7"/>
    </w:p>
    <w:p w:rsidR="00EC7382" w:rsidRDefault="00EC7382" w:rsidP="00EC7382">
      <w:pPr>
        <w:rPr>
          <w:lang w:eastAsia="ko-KR"/>
        </w:rPr>
      </w:pPr>
    </w:p>
    <w:p w:rsidR="00EC7382" w:rsidRDefault="00EC7382" w:rsidP="00EC7382">
      <w:pPr>
        <w:rPr>
          <w:lang w:eastAsia="ko-KR"/>
        </w:rPr>
      </w:pPr>
      <w:r>
        <w:rPr>
          <w:rFonts w:hint="eastAsia"/>
          <w:lang w:eastAsia="ko-KR"/>
        </w:rPr>
        <w:t xml:space="preserve">Standard CAN </w:t>
      </w:r>
      <w:proofErr w:type="spellStart"/>
      <w:r>
        <w:rPr>
          <w:rFonts w:hint="eastAsia"/>
          <w:lang w:eastAsia="ko-KR"/>
        </w:rPr>
        <w:t>패킷</w:t>
      </w:r>
      <w:proofErr w:type="spellEnd"/>
      <w:r>
        <w:rPr>
          <w:rFonts w:hint="eastAsia"/>
          <w:lang w:eastAsia="ko-KR"/>
        </w:rPr>
        <w:t>(데이터 8bytes)을 사용한다.</w:t>
      </w:r>
    </w:p>
    <w:p w:rsidR="00D833A0" w:rsidRDefault="00D833A0" w:rsidP="00EC7382">
      <w:pPr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2648C8" w:rsidTr="002648C8">
        <w:tc>
          <w:tcPr>
            <w:tcW w:w="10109" w:type="dxa"/>
          </w:tcPr>
          <w:p w:rsidR="002648C8" w:rsidRDefault="002648C8" w:rsidP="002648C8">
            <w:pPr>
              <w:adjustRightInd w:val="0"/>
              <w:rPr>
                <w:rFonts w:ascii="돋움체" w:eastAsia="돋움체"/>
                <w:noProof/>
                <w:sz w:val="20"/>
                <w:szCs w:val="20"/>
              </w:rPr>
            </w:pP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typedef</w:t>
            </w:r>
            <w:r>
              <w:rPr>
                <w:rFonts w:ascii="돋움체" w:eastAsia="돋움체"/>
                <w:noProof/>
                <w:sz w:val="20"/>
                <w:szCs w:val="20"/>
              </w:rPr>
              <w:t xml:space="preserve"> </w:t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struct</w:t>
            </w:r>
            <w:r>
              <w:rPr>
                <w:rFonts w:ascii="돋움체" w:eastAsia="돋움체"/>
                <w:noProof/>
                <w:sz w:val="20"/>
                <w:szCs w:val="20"/>
              </w:rPr>
              <w:t>{</w:t>
            </w:r>
          </w:p>
          <w:p w:rsidR="002648C8" w:rsidRDefault="002648C8" w:rsidP="002648C8">
            <w:pPr>
              <w:adjustRightInd w:val="0"/>
              <w:rPr>
                <w:rFonts w:ascii="돋움체" w:eastAsia="돋움체"/>
                <w:noProof/>
                <w:sz w:val="20"/>
                <w:szCs w:val="20"/>
              </w:rPr>
            </w:pPr>
            <w:r>
              <w:rPr>
                <w:rFonts w:ascii="돋움체" w:eastAsia="돋움체"/>
                <w:noProof/>
                <w:sz w:val="20"/>
                <w:szCs w:val="20"/>
              </w:rPr>
              <w:tab/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unsigned</w:t>
            </w:r>
            <w:r>
              <w:rPr>
                <w:rFonts w:ascii="돋움체" w:eastAsia="돋움체"/>
                <w:noProof/>
                <w:sz w:val="20"/>
                <w:szCs w:val="20"/>
              </w:rPr>
              <w:t xml:space="preserve"> </w:t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  <w:t>STD_EXT;</w:t>
            </w:r>
          </w:p>
          <w:p w:rsidR="002648C8" w:rsidRDefault="002648C8" w:rsidP="002648C8">
            <w:pPr>
              <w:adjustRightInd w:val="0"/>
              <w:rPr>
                <w:rFonts w:ascii="돋움체" w:eastAsia="돋움체"/>
                <w:noProof/>
                <w:color w:val="008000"/>
                <w:sz w:val="20"/>
                <w:szCs w:val="20"/>
              </w:rPr>
            </w:pPr>
            <w:r>
              <w:rPr>
                <w:rFonts w:ascii="돋움체" w:eastAsia="돋움체"/>
                <w:noProof/>
                <w:sz w:val="20"/>
                <w:szCs w:val="20"/>
              </w:rPr>
              <w:tab/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unsigned</w:t>
            </w:r>
            <w:r>
              <w:rPr>
                <w:rFonts w:ascii="돋움체" w:eastAsia="돋움체"/>
                <w:noProof/>
                <w:sz w:val="20"/>
                <w:szCs w:val="20"/>
              </w:rPr>
              <w:t xml:space="preserve"> </w:t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long</w:t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  <w:t xml:space="preserve">msg_id;         </w:t>
            </w:r>
            <w:r>
              <w:rPr>
                <w:rFonts w:ascii="돋움체" w:eastAsia="돋움체"/>
                <w:noProof/>
                <w:color w:val="008000"/>
                <w:sz w:val="20"/>
                <w:szCs w:val="20"/>
              </w:rPr>
              <w:t>// message identifier</w:t>
            </w:r>
          </w:p>
          <w:p w:rsidR="002648C8" w:rsidRDefault="002648C8" w:rsidP="002648C8">
            <w:pPr>
              <w:adjustRightInd w:val="0"/>
              <w:rPr>
                <w:rFonts w:ascii="돋움체" w:eastAsia="돋움체"/>
                <w:noProof/>
                <w:color w:val="008000"/>
                <w:sz w:val="20"/>
                <w:szCs w:val="20"/>
              </w:rPr>
            </w:pPr>
            <w:r>
              <w:rPr>
                <w:rFonts w:ascii="돋움체" w:eastAsia="돋움체"/>
                <w:noProof/>
                <w:sz w:val="20"/>
                <w:szCs w:val="20"/>
              </w:rPr>
              <w:t xml:space="preserve">   </w:t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unsigned</w:t>
            </w:r>
            <w:r>
              <w:rPr>
                <w:rFonts w:ascii="돋움체" w:eastAsia="돋움체"/>
                <w:noProof/>
                <w:sz w:val="20"/>
                <w:szCs w:val="20"/>
              </w:rPr>
              <w:t xml:space="preserve"> </w:t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  <w:t xml:space="preserve">data_length;    </w:t>
            </w:r>
            <w:r>
              <w:rPr>
                <w:rFonts w:ascii="돋움체" w:eastAsia="돋움체"/>
                <w:noProof/>
                <w:color w:val="008000"/>
                <w:sz w:val="20"/>
                <w:szCs w:val="20"/>
              </w:rPr>
              <w:t>//</w:t>
            </w:r>
          </w:p>
          <w:p w:rsidR="002648C8" w:rsidRDefault="002648C8" w:rsidP="002648C8">
            <w:pPr>
              <w:adjustRightInd w:val="0"/>
              <w:rPr>
                <w:rFonts w:ascii="돋움체" w:eastAsia="돋움체"/>
                <w:noProof/>
                <w:color w:val="008000"/>
                <w:sz w:val="20"/>
                <w:szCs w:val="20"/>
              </w:rPr>
            </w:pPr>
            <w:r>
              <w:rPr>
                <w:rFonts w:ascii="돋움체" w:eastAsia="돋움체"/>
                <w:noProof/>
                <w:sz w:val="20"/>
                <w:szCs w:val="20"/>
              </w:rPr>
              <w:t xml:space="preserve">   </w:t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</w:r>
            <w:r>
              <w:rPr>
                <w:rFonts w:ascii="돋움체" w:eastAsia="돋움체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</w:r>
            <w:r>
              <w:rPr>
                <w:rFonts w:ascii="돋움체" w:eastAsia="돋움체"/>
                <w:noProof/>
                <w:sz w:val="20"/>
                <w:szCs w:val="20"/>
              </w:rPr>
              <w:tab/>
              <w:t xml:space="preserve">data[8];        </w:t>
            </w:r>
            <w:r>
              <w:rPr>
                <w:rFonts w:ascii="돋움체" w:eastAsia="돋움체"/>
                <w:noProof/>
                <w:color w:val="008000"/>
                <w:sz w:val="20"/>
                <w:szCs w:val="20"/>
              </w:rPr>
              <w:t>// data array</w:t>
            </w:r>
          </w:p>
          <w:p w:rsidR="002648C8" w:rsidRDefault="002648C8" w:rsidP="002648C8">
            <w:r>
              <w:rPr>
                <w:rFonts w:ascii="돋움체" w:eastAsia="돋움체"/>
                <w:noProof/>
                <w:sz w:val="20"/>
                <w:szCs w:val="20"/>
              </w:rPr>
              <w:t>} can_msg;</w:t>
            </w:r>
          </w:p>
        </w:tc>
      </w:tr>
    </w:tbl>
    <w:p w:rsidR="002648C8" w:rsidRDefault="002648C8" w:rsidP="00EC7382">
      <w:pPr>
        <w:rPr>
          <w:lang w:eastAsia="ko-KR"/>
        </w:rPr>
      </w:pPr>
    </w:p>
    <w:p w:rsidR="00D833A0" w:rsidRDefault="002648C8" w:rsidP="00D833A0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8" w:name="_Toc334190870"/>
      <w:proofErr w:type="gramStart"/>
      <w:r>
        <w:rPr>
          <w:rFonts w:hint="eastAsia"/>
          <w:lang w:eastAsia="ko-KR"/>
        </w:rPr>
        <w:lastRenderedPageBreak/>
        <w:t>ID(</w:t>
      </w:r>
      <w:proofErr w:type="gramEnd"/>
      <w:r>
        <w:rPr>
          <w:rFonts w:hint="eastAsia"/>
          <w:lang w:eastAsia="ko-KR"/>
        </w:rPr>
        <w:t>Message identifier)</w:t>
      </w:r>
      <w:bookmarkEnd w:id="8"/>
    </w:p>
    <w:p w:rsidR="00D833A0" w:rsidRDefault="00D833A0" w:rsidP="00EC7382">
      <w:pPr>
        <w:rPr>
          <w:lang w:eastAsia="ko-KR"/>
        </w:rPr>
      </w:pPr>
    </w:p>
    <w:p w:rsidR="00EC7382" w:rsidRDefault="00EC7382" w:rsidP="00EC7382">
      <w:pPr>
        <w:rPr>
          <w:lang w:eastAsia="ko-KR"/>
        </w:rPr>
      </w:pPr>
      <w:r>
        <w:rPr>
          <w:rFonts w:hint="eastAsia"/>
          <w:lang w:eastAsia="ko-KR"/>
        </w:rPr>
        <w:t xml:space="preserve">아이디는 4bytes integer인데 효율적인 통신을 위하여 명령어(26 bits), </w:t>
      </w:r>
      <w:proofErr w:type="spellStart"/>
      <w:r>
        <w:rPr>
          <w:rFonts w:hint="eastAsia"/>
          <w:lang w:eastAsia="ko-KR"/>
        </w:rPr>
        <w:t>송신측</w:t>
      </w:r>
      <w:proofErr w:type="spellEnd"/>
      <w:r>
        <w:rPr>
          <w:rFonts w:hint="eastAsia"/>
          <w:lang w:eastAsia="ko-KR"/>
        </w:rPr>
        <w:t xml:space="preserve"> 아이디(3 bits), </w:t>
      </w:r>
      <w:proofErr w:type="spellStart"/>
      <w:r>
        <w:rPr>
          <w:rFonts w:hint="eastAsia"/>
          <w:lang w:eastAsia="ko-KR"/>
        </w:rPr>
        <w:t>수신측</w:t>
      </w:r>
      <w:proofErr w:type="spellEnd"/>
      <w:r>
        <w:rPr>
          <w:rFonts w:hint="eastAsia"/>
          <w:lang w:eastAsia="ko-KR"/>
        </w:rPr>
        <w:t xml:space="preserve"> 아이디(3 bits)로 분할하여 사용한다.</w:t>
      </w:r>
    </w:p>
    <w:p w:rsidR="00EC7382" w:rsidRDefault="00EC7382" w:rsidP="00EC7382">
      <w:pPr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327"/>
        <w:gridCol w:w="307"/>
        <w:gridCol w:w="306"/>
        <w:gridCol w:w="306"/>
        <w:gridCol w:w="306"/>
        <w:gridCol w:w="306"/>
        <w:gridCol w:w="306"/>
        <w:gridCol w:w="326"/>
        <w:gridCol w:w="306"/>
        <w:gridCol w:w="307"/>
        <w:gridCol w:w="307"/>
        <w:gridCol w:w="307"/>
        <w:gridCol w:w="307"/>
        <w:gridCol w:w="307"/>
        <w:gridCol w:w="307"/>
        <w:gridCol w:w="350"/>
        <w:gridCol w:w="307"/>
        <w:gridCol w:w="307"/>
        <w:gridCol w:w="307"/>
        <w:gridCol w:w="307"/>
        <w:gridCol w:w="307"/>
        <w:gridCol w:w="307"/>
        <w:gridCol w:w="307"/>
        <w:gridCol w:w="350"/>
        <w:gridCol w:w="307"/>
        <w:gridCol w:w="350"/>
        <w:gridCol w:w="371"/>
        <w:gridCol w:w="284"/>
        <w:gridCol w:w="371"/>
        <w:gridCol w:w="336"/>
        <w:gridCol w:w="263"/>
        <w:gridCol w:w="358"/>
      </w:tblGrid>
      <w:tr w:rsidR="00C42A91" w:rsidTr="00C42A91"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16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24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29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EC7382" w:rsidP="00C42A9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382" w:rsidRPr="00C42A91" w:rsidRDefault="00C42A91" w:rsidP="00C42A9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32</w:t>
            </w:r>
          </w:p>
        </w:tc>
      </w:tr>
      <w:tr w:rsidR="00C42A91" w:rsidTr="00C42A91">
        <w:tc>
          <w:tcPr>
            <w:tcW w:w="8212" w:type="dxa"/>
            <w:gridSpan w:val="26"/>
            <w:shd w:val="clear" w:color="auto" w:fill="D9D9D9" w:themeFill="background1" w:themeFillShade="D9"/>
          </w:tcPr>
          <w:p w:rsidR="00C42A91" w:rsidRPr="00C42A91" w:rsidRDefault="00C42A91" w:rsidP="00EC7382">
            <w:pPr>
              <w:rPr>
                <w:rFonts w:asciiTheme="minorHAnsi" w:eastAsiaTheme="minorHAnsi" w:hAnsiTheme="minorHAnsi"/>
                <w:sz w:val="16"/>
              </w:rPr>
            </w:pPr>
            <w:r w:rsidRPr="00C42A91">
              <w:rPr>
                <w:rFonts w:asciiTheme="minorHAnsi" w:eastAsiaTheme="minorHAnsi" w:hAnsiTheme="minorHAnsi"/>
                <w:sz w:val="16"/>
              </w:rPr>
              <w:t>C</w:t>
            </w:r>
            <w:r w:rsidRPr="00C42A91">
              <w:rPr>
                <w:rFonts w:asciiTheme="minorHAnsi" w:eastAsiaTheme="minorHAnsi" w:hAnsiTheme="minorHAnsi" w:hint="eastAsia"/>
                <w:sz w:val="16"/>
              </w:rPr>
              <w:t>ommand id</w:t>
            </w:r>
          </w:p>
        </w:tc>
        <w:tc>
          <w:tcPr>
            <w:tcW w:w="957" w:type="dxa"/>
            <w:gridSpan w:val="3"/>
            <w:shd w:val="clear" w:color="auto" w:fill="D9D9D9" w:themeFill="background1" w:themeFillShade="D9"/>
          </w:tcPr>
          <w:p w:rsidR="00C42A91" w:rsidRPr="00C42A91" w:rsidRDefault="00D833A0" w:rsidP="00EC7382">
            <w:pPr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>destination</w:t>
            </w:r>
            <w:r w:rsidR="00C42A91" w:rsidRPr="00C42A91">
              <w:rPr>
                <w:rFonts w:asciiTheme="minorHAnsi" w:eastAsiaTheme="minorHAnsi" w:hAnsiTheme="minorHAnsi" w:hint="eastAsia"/>
                <w:sz w:val="16"/>
              </w:rPr>
              <w:t xml:space="preserve"> id</w:t>
            </w:r>
          </w:p>
        </w:tc>
        <w:tc>
          <w:tcPr>
            <w:tcW w:w="948" w:type="dxa"/>
            <w:gridSpan w:val="3"/>
            <w:shd w:val="clear" w:color="auto" w:fill="D9D9D9" w:themeFill="background1" w:themeFillShade="D9"/>
          </w:tcPr>
          <w:p w:rsidR="00C42A91" w:rsidRPr="00C42A91" w:rsidRDefault="00D833A0" w:rsidP="00EC7382">
            <w:pPr>
              <w:rPr>
                <w:rFonts w:asciiTheme="minorHAnsi" w:eastAsiaTheme="minorHAnsi" w:hAnsiTheme="minorHAnsi"/>
                <w:sz w:val="1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6"/>
              </w:rPr>
              <w:t>sorce</w:t>
            </w:r>
            <w:proofErr w:type="spellEnd"/>
            <w:r w:rsidR="00C42A91" w:rsidRPr="00C42A91">
              <w:rPr>
                <w:rFonts w:asciiTheme="minorHAnsi" w:eastAsiaTheme="minorHAnsi" w:hAnsiTheme="minorHAnsi" w:hint="eastAsia"/>
                <w:sz w:val="16"/>
              </w:rPr>
              <w:t xml:space="preserve"> id</w:t>
            </w:r>
          </w:p>
        </w:tc>
      </w:tr>
    </w:tbl>
    <w:p w:rsidR="00EC7382" w:rsidRDefault="00EC7382" w:rsidP="00EC7382">
      <w:pPr>
        <w:rPr>
          <w:lang w:eastAsia="ko-KR"/>
        </w:rPr>
      </w:pPr>
    </w:p>
    <w:p w:rsidR="00EC7382" w:rsidRDefault="00C42A91" w:rsidP="00D833A0">
      <w:pPr>
        <w:pStyle w:val="31"/>
        <w:numPr>
          <w:ilvl w:val="2"/>
          <w:numId w:val="38"/>
        </w:numPr>
        <w:rPr>
          <w:lang w:eastAsia="ko-KR"/>
        </w:rPr>
      </w:pPr>
      <w:bookmarkStart w:id="9" w:name="_Toc334190871"/>
      <w:r>
        <w:rPr>
          <w:rFonts w:hint="eastAsia"/>
          <w:lang w:eastAsia="ko-KR"/>
        </w:rPr>
        <w:t>Command id</w:t>
      </w:r>
      <w:bookmarkEnd w:id="9"/>
    </w:p>
    <w:p w:rsidR="00C42A91" w:rsidRDefault="00C42A91" w:rsidP="00C42A91">
      <w:pPr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2659"/>
        <w:gridCol w:w="645"/>
        <w:gridCol w:w="3325"/>
        <w:gridCol w:w="1843"/>
        <w:gridCol w:w="1655"/>
      </w:tblGrid>
      <w:tr w:rsidR="00152EB9" w:rsidTr="00D833A0">
        <w:tc>
          <w:tcPr>
            <w:tcW w:w="2659" w:type="dxa"/>
            <w:shd w:val="clear" w:color="auto" w:fill="D9D9D9" w:themeFill="background1" w:themeFillShade="D9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Variable name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Value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Sorce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Destination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ID_CMD_SET_SYSTEM_ON</w:t>
            </w:r>
          </w:p>
        </w:tc>
        <w:tc>
          <w:tcPr>
            <w:tcW w:w="64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0x01</w:t>
            </w:r>
          </w:p>
        </w:tc>
        <w:tc>
          <w:tcPr>
            <w:tcW w:w="3325" w:type="dxa"/>
          </w:tcPr>
          <w:p w:rsidR="00152EB9" w:rsidRPr="00D833A0" w:rsidRDefault="000A1ED8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주기 통신 시작 명령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ID_CMD_SET_SYSTEM_OFF</w:t>
            </w:r>
          </w:p>
        </w:tc>
        <w:tc>
          <w:tcPr>
            <w:tcW w:w="64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0x02</w:t>
            </w:r>
          </w:p>
        </w:tc>
        <w:tc>
          <w:tcPr>
            <w:tcW w:w="3325" w:type="dxa"/>
          </w:tcPr>
          <w:p w:rsidR="00152EB9" w:rsidRPr="00D833A0" w:rsidRDefault="000A1ED8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주기 통신 종료 명령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ID_CMD_SET_PERIOD</w:t>
            </w:r>
          </w:p>
        </w:tc>
        <w:tc>
          <w:tcPr>
            <w:tcW w:w="64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0x03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통신 주기 설정 명령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ID_CMD_SET_MODE_JOINT</w:t>
            </w:r>
          </w:p>
        </w:tc>
        <w:tc>
          <w:tcPr>
            <w:tcW w:w="64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0x04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제어 모드 설정 명령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ID_CMD_SET_MODE_TASK</w:t>
            </w:r>
          </w:p>
        </w:tc>
        <w:tc>
          <w:tcPr>
            <w:tcW w:w="64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0x05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제어 모드 설정 명령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ID_CMD_SET_TORQUE_1</w:t>
            </w:r>
          </w:p>
        </w:tc>
        <w:tc>
          <w:tcPr>
            <w:tcW w:w="64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0x06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첫번째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손가락(index finger)에 토크 명령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ID_CMD_SET_TORQUE_2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0x07</w:t>
            </w:r>
          </w:p>
        </w:tc>
        <w:tc>
          <w:tcPr>
            <w:tcW w:w="332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두번째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손가락(middle finger)에 토크 명령 송신</w:t>
            </w:r>
          </w:p>
        </w:tc>
        <w:tc>
          <w:tcPr>
            <w:tcW w:w="1843" w:type="dxa"/>
          </w:tcPr>
          <w:p w:rsidR="00152EB9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ID_CMD_SET_TORQUE_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0x08</w:t>
            </w:r>
          </w:p>
        </w:tc>
        <w:tc>
          <w:tcPr>
            <w:tcW w:w="332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세번째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손가락(little finger)에 토크 명령 송신</w:t>
            </w:r>
          </w:p>
        </w:tc>
        <w:tc>
          <w:tcPr>
            <w:tcW w:w="1843" w:type="dxa"/>
          </w:tcPr>
          <w:p w:rsidR="00152EB9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ID_CMD_SET_TORQUE_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t>4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0x09</w:t>
            </w:r>
          </w:p>
        </w:tc>
        <w:tc>
          <w:tcPr>
            <w:tcW w:w="332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엄지(thumb)에 토크 명령 송신</w:t>
            </w:r>
          </w:p>
        </w:tc>
        <w:tc>
          <w:tcPr>
            <w:tcW w:w="1843" w:type="dxa"/>
          </w:tcPr>
          <w:p w:rsidR="00152EB9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ID_CMD_SET_POSITION_1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0x0a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i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i/>
                <w:sz w:val="16"/>
                <w:szCs w:val="16"/>
              </w:rPr>
              <w:t>(unused)</w:t>
            </w:r>
          </w:p>
        </w:tc>
        <w:tc>
          <w:tcPr>
            <w:tcW w:w="1843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65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i/>
                <w:sz w:val="16"/>
                <w:szCs w:val="16"/>
              </w:rPr>
            </w:pP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ID_CMD_SET_POSITION_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0x0b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i/>
                <w:sz w:val="16"/>
                <w:szCs w:val="16"/>
              </w:rPr>
              <w:t>(unused)</w:t>
            </w:r>
          </w:p>
        </w:tc>
        <w:tc>
          <w:tcPr>
            <w:tcW w:w="1843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65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i/>
                <w:sz w:val="16"/>
                <w:szCs w:val="16"/>
              </w:rPr>
            </w:pP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ID_CMD_SET_POSITION_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0x0c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i/>
                <w:sz w:val="16"/>
                <w:szCs w:val="16"/>
              </w:rPr>
              <w:t>(unused)</w:t>
            </w:r>
          </w:p>
        </w:tc>
        <w:tc>
          <w:tcPr>
            <w:tcW w:w="1843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65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i/>
                <w:sz w:val="16"/>
                <w:szCs w:val="16"/>
              </w:rPr>
            </w:pP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ID_CMD_SET_POSITION_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t>4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0x0d</w:t>
            </w:r>
          </w:p>
        </w:tc>
        <w:tc>
          <w:tcPr>
            <w:tcW w:w="332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i/>
                <w:sz w:val="16"/>
                <w:szCs w:val="16"/>
              </w:rPr>
              <w:t>(unused)</w:t>
            </w:r>
          </w:p>
        </w:tc>
        <w:tc>
          <w:tcPr>
            <w:tcW w:w="1843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655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i/>
                <w:sz w:val="16"/>
                <w:szCs w:val="16"/>
              </w:rPr>
            </w:pPr>
          </w:p>
        </w:tc>
      </w:tr>
      <w:tr w:rsidR="00152EB9" w:rsidTr="00D833A0">
        <w:tc>
          <w:tcPr>
            <w:tcW w:w="2659" w:type="dxa"/>
          </w:tcPr>
          <w:p w:rsidR="00152EB9" w:rsidRPr="00D833A0" w:rsidRDefault="00152EB9" w:rsidP="00C42A91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ID_CMD_QUERY_STATE_DATA</w:t>
            </w:r>
          </w:p>
        </w:tc>
        <w:tc>
          <w:tcPr>
            <w:tcW w:w="645" w:type="dxa"/>
          </w:tcPr>
          <w:p w:rsidR="00152EB9" w:rsidRPr="00D833A0" w:rsidRDefault="00152EB9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0x0e</w:t>
            </w:r>
          </w:p>
        </w:tc>
        <w:tc>
          <w:tcPr>
            <w:tcW w:w="3325" w:type="dxa"/>
          </w:tcPr>
          <w:p w:rsidR="00152EB9" w:rsidRPr="00D833A0" w:rsidRDefault="00152EB9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관절각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요청 송신</w:t>
            </w:r>
          </w:p>
        </w:tc>
        <w:tc>
          <w:tcPr>
            <w:tcW w:w="1843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ID_DEVICE_MAIN</w:t>
            </w:r>
          </w:p>
        </w:tc>
        <w:tc>
          <w:tcPr>
            <w:tcW w:w="1655" w:type="dxa"/>
          </w:tcPr>
          <w:p w:rsidR="00152EB9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ID_COMMON</w:t>
            </w:r>
          </w:p>
        </w:tc>
      </w:tr>
      <w:tr w:rsidR="00D833A0" w:rsidTr="00D833A0">
        <w:tc>
          <w:tcPr>
            <w:tcW w:w="2659" w:type="dxa"/>
          </w:tcPr>
          <w:p w:rsidR="00D833A0" w:rsidRPr="00D833A0" w:rsidRDefault="00D833A0" w:rsidP="00000019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ID_CMD_QUERY_STATE_DATA</w:t>
            </w:r>
          </w:p>
        </w:tc>
        <w:tc>
          <w:tcPr>
            <w:tcW w:w="645" w:type="dxa"/>
          </w:tcPr>
          <w:p w:rsidR="00D833A0" w:rsidRPr="00D833A0" w:rsidRDefault="00D833A0" w:rsidP="0000001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0x0e</w:t>
            </w:r>
          </w:p>
        </w:tc>
        <w:tc>
          <w:tcPr>
            <w:tcW w:w="3325" w:type="dxa"/>
          </w:tcPr>
          <w:p w:rsidR="00D833A0" w:rsidRDefault="00D833A0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관절각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응답 수신</w:t>
            </w:r>
          </w:p>
          <w:p w:rsidR="00D833A0" w:rsidRPr="00D833A0" w:rsidRDefault="00D833A0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관절각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요청 송신에 대한 응답)</w:t>
            </w:r>
          </w:p>
        </w:tc>
        <w:tc>
          <w:tcPr>
            <w:tcW w:w="1843" w:type="dxa"/>
          </w:tcPr>
          <w:p w:rsidR="00D833A0" w:rsidRDefault="00D833A0" w:rsidP="0000001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ID_DEVICE_SUB_01</w:t>
            </w:r>
          </w:p>
          <w:p w:rsidR="00D833A0" w:rsidRDefault="00D833A0" w:rsidP="0000001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ID_DEVICE_SUB_02</w:t>
            </w:r>
          </w:p>
          <w:p w:rsidR="00D833A0" w:rsidRDefault="00D833A0" w:rsidP="0000001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ID_DEVICE_SUB_03</w:t>
            </w:r>
          </w:p>
          <w:p w:rsidR="00D833A0" w:rsidRPr="00D833A0" w:rsidRDefault="00D833A0" w:rsidP="0000001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ID_DEVICE_SUB_04</w:t>
            </w:r>
          </w:p>
        </w:tc>
        <w:tc>
          <w:tcPr>
            <w:tcW w:w="1655" w:type="dxa"/>
          </w:tcPr>
          <w:p w:rsidR="00D833A0" w:rsidRPr="00D833A0" w:rsidRDefault="00D833A0" w:rsidP="0000001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ID_DEVICE_MAIN</w:t>
            </w:r>
          </w:p>
        </w:tc>
      </w:tr>
      <w:tr w:rsidR="00D833A0" w:rsidTr="00D833A0">
        <w:tc>
          <w:tcPr>
            <w:tcW w:w="2659" w:type="dxa"/>
          </w:tcPr>
          <w:p w:rsidR="00D833A0" w:rsidRPr="00D833A0" w:rsidRDefault="00D833A0" w:rsidP="00C42A91">
            <w:pPr>
              <w:rPr>
                <w:rFonts w:asciiTheme="minorHAnsi" w:eastAsiaTheme="minorHAnsi" w:hAnsiTheme="minorHAnsi"/>
                <w:noProof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16"/>
              </w:rPr>
              <w:t>ID_CMD_QUERY_CONTROL_DATA</w:t>
            </w:r>
          </w:p>
        </w:tc>
        <w:tc>
          <w:tcPr>
            <w:tcW w:w="645" w:type="dxa"/>
          </w:tcPr>
          <w:p w:rsidR="00D833A0" w:rsidRPr="00D833A0" w:rsidRDefault="00D833A0" w:rsidP="00152EB9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0x0f</w:t>
            </w:r>
          </w:p>
        </w:tc>
        <w:tc>
          <w:tcPr>
            <w:tcW w:w="3325" w:type="dxa"/>
          </w:tcPr>
          <w:p w:rsidR="00D833A0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>관절각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응답 수신</w:t>
            </w:r>
          </w:p>
        </w:tc>
        <w:tc>
          <w:tcPr>
            <w:tcW w:w="1843" w:type="dxa"/>
          </w:tcPr>
          <w:p w:rsidR="00D833A0" w:rsidRDefault="00D833A0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ID_DEVICE_SUB_01</w:t>
            </w:r>
          </w:p>
          <w:p w:rsidR="00D833A0" w:rsidRDefault="00D833A0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ID_DEVICE_SUB_02</w:t>
            </w:r>
          </w:p>
          <w:p w:rsidR="00D833A0" w:rsidRDefault="00D833A0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ID_DEVICE_SUB_03</w:t>
            </w:r>
          </w:p>
          <w:p w:rsidR="00D833A0" w:rsidRPr="00D833A0" w:rsidRDefault="00D833A0" w:rsidP="00D833A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ID_DEVICE_SUB_04</w:t>
            </w:r>
          </w:p>
        </w:tc>
        <w:tc>
          <w:tcPr>
            <w:tcW w:w="1655" w:type="dxa"/>
          </w:tcPr>
          <w:p w:rsidR="00D833A0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ID_DEVICE_MAIN</w:t>
            </w:r>
          </w:p>
        </w:tc>
      </w:tr>
    </w:tbl>
    <w:p w:rsidR="00C42A91" w:rsidRDefault="00C42A91" w:rsidP="00C42A91">
      <w:pPr>
        <w:rPr>
          <w:lang w:eastAsia="ko-KR"/>
        </w:rPr>
      </w:pPr>
    </w:p>
    <w:p w:rsidR="005975DB" w:rsidRDefault="005975DB" w:rsidP="00C42A91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관절 토크 전송, </w:t>
      </w:r>
      <w:proofErr w:type="spellStart"/>
      <w:r>
        <w:rPr>
          <w:rFonts w:hint="eastAsia"/>
          <w:lang w:eastAsia="ko-KR"/>
        </w:rPr>
        <w:t>관절각</w:t>
      </w:r>
      <w:proofErr w:type="spellEnd"/>
      <w:r>
        <w:rPr>
          <w:rFonts w:hint="eastAsia"/>
          <w:lang w:eastAsia="ko-KR"/>
        </w:rPr>
        <w:t xml:space="preserve"> 수신 등 각 명령어의 사용에 관한 </w:t>
      </w:r>
      <w:proofErr w:type="spellStart"/>
      <w:r>
        <w:rPr>
          <w:rFonts w:hint="eastAsia"/>
          <w:lang w:eastAsia="ko-KR"/>
        </w:rPr>
        <w:t>실예는</w:t>
      </w:r>
      <w:proofErr w:type="spellEnd"/>
      <w:r>
        <w:rPr>
          <w:rFonts w:hint="eastAsia"/>
          <w:lang w:eastAsia="ko-KR"/>
        </w:rPr>
        <w:t xml:space="preserve"> 3</w:t>
      </w:r>
      <w:r>
        <w:rPr>
          <w:lang w:eastAsia="ko-KR"/>
        </w:rPr>
        <w:t>장</w:t>
      </w:r>
      <w:r w:rsidR="00355DE9">
        <w:rPr>
          <w:lang w:eastAsia="ko-KR"/>
        </w:rPr>
        <w:fldChar w:fldCharType="begin"/>
      </w:r>
      <w:r>
        <w:rPr>
          <w:lang w:eastAsia="ko-KR"/>
        </w:rPr>
        <w:instrText xml:space="preserve"> REF _Ref334190795 \h </w:instrText>
      </w:r>
      <w:r w:rsidR="00355DE9">
        <w:rPr>
          <w:lang w:eastAsia="ko-KR"/>
        </w:rPr>
      </w:r>
      <w:r w:rsidR="00355DE9">
        <w:rPr>
          <w:lang w:eastAsia="ko-KR"/>
        </w:rPr>
        <w:fldChar w:fldCharType="separate"/>
      </w:r>
      <w:r>
        <w:rPr>
          <w:rFonts w:hint="eastAsia"/>
          <w:lang w:eastAsia="ko-KR"/>
        </w:rPr>
        <w:t xml:space="preserve">Case-study: </w:t>
      </w:r>
      <w:proofErr w:type="spellStart"/>
      <w:r>
        <w:rPr>
          <w:rFonts w:hint="eastAsia"/>
          <w:lang w:eastAsia="ko-KR"/>
        </w:rPr>
        <w:t>Softing</w:t>
      </w:r>
      <w:proofErr w:type="spellEnd"/>
      <w:r>
        <w:rPr>
          <w:rFonts w:hint="eastAsia"/>
          <w:lang w:eastAsia="ko-KR"/>
        </w:rPr>
        <w:t xml:space="preserve"> CAN</w:t>
      </w:r>
      <w:r w:rsidR="00355DE9">
        <w:rPr>
          <w:lang w:eastAsia="ko-KR"/>
        </w:rPr>
        <w:fldChar w:fldCharType="end"/>
      </w:r>
      <w:r>
        <w:rPr>
          <w:rFonts w:hint="eastAsia"/>
          <w:lang w:eastAsia="ko-KR"/>
        </w:rPr>
        <w:t xml:space="preserve"> 부분을 참고하시기 바란다.</w:t>
      </w:r>
    </w:p>
    <w:p w:rsidR="005975DB" w:rsidRDefault="005975DB" w:rsidP="00C42A91">
      <w:pPr>
        <w:rPr>
          <w:lang w:eastAsia="ko-KR"/>
        </w:rPr>
      </w:pPr>
    </w:p>
    <w:p w:rsidR="00C42A91" w:rsidRPr="00C42A91" w:rsidRDefault="00D833A0" w:rsidP="00D833A0">
      <w:pPr>
        <w:pStyle w:val="31"/>
        <w:numPr>
          <w:ilvl w:val="2"/>
          <w:numId w:val="38"/>
        </w:numPr>
        <w:rPr>
          <w:lang w:eastAsia="ko-KR"/>
        </w:rPr>
      </w:pPr>
      <w:bookmarkStart w:id="10" w:name="_Toc334190872"/>
      <w:proofErr w:type="spellStart"/>
      <w:r>
        <w:rPr>
          <w:rFonts w:hint="eastAsia"/>
          <w:lang w:eastAsia="ko-KR"/>
        </w:rPr>
        <w:t>Sorce</w:t>
      </w:r>
      <w:proofErr w:type="spellEnd"/>
      <w:r>
        <w:rPr>
          <w:rFonts w:hint="eastAsia"/>
          <w:lang w:eastAsia="ko-KR"/>
        </w:rPr>
        <w:t>/Destination</w:t>
      </w:r>
      <w:r w:rsidR="00C42A91">
        <w:rPr>
          <w:rFonts w:hint="eastAsia"/>
          <w:lang w:eastAsia="ko-KR"/>
        </w:rPr>
        <w:t xml:space="preserve"> id</w:t>
      </w:r>
      <w:bookmarkEnd w:id="10"/>
    </w:p>
    <w:p w:rsidR="00EC7382" w:rsidRDefault="00EC7382" w:rsidP="00EC7382">
      <w:pPr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2376"/>
        <w:gridCol w:w="1276"/>
        <w:gridCol w:w="6457"/>
      </w:tblGrid>
      <w:tr w:rsidR="00C42A91" w:rsidTr="00C42A91">
        <w:tc>
          <w:tcPr>
            <w:tcW w:w="2376" w:type="dxa"/>
            <w:shd w:val="clear" w:color="auto" w:fill="D9D9D9" w:themeFill="background1" w:themeFillShade="D9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Variable 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Value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Description</w:t>
            </w:r>
          </w:p>
        </w:tc>
      </w:tr>
      <w:tr w:rsidR="00C42A91" w:rsidTr="00C42A91">
        <w:tc>
          <w:tcPr>
            <w:tcW w:w="23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20"/>
              </w:rPr>
              <w:t>ID_COMMON</w:t>
            </w:r>
          </w:p>
        </w:tc>
        <w:tc>
          <w:tcPr>
            <w:tcW w:w="12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0x01</w:t>
            </w:r>
          </w:p>
        </w:tc>
        <w:tc>
          <w:tcPr>
            <w:tcW w:w="6457" w:type="dxa"/>
          </w:tcPr>
          <w:p w:rsidR="00C42A91" w:rsidRPr="00D833A0" w:rsidRDefault="00D833A0" w:rsidP="00D833A0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Allegro Hand 공통</w:t>
            </w:r>
            <w:r w:rsidR="009A02C5">
              <w:rPr>
                <w:rFonts w:asciiTheme="minorHAnsi" w:eastAsiaTheme="minorHAnsi" w:hAnsiTheme="minorHAnsi" w:hint="eastAsia"/>
                <w:sz w:val="16"/>
                <w:szCs w:val="20"/>
              </w:rPr>
              <w:t>(Allegro Hand)</w:t>
            </w:r>
          </w:p>
        </w:tc>
      </w:tr>
      <w:tr w:rsidR="00C42A91" w:rsidTr="00C42A91">
        <w:tc>
          <w:tcPr>
            <w:tcW w:w="23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20"/>
              </w:rPr>
              <w:t>ID_DEVICE_MAIN</w:t>
            </w:r>
          </w:p>
        </w:tc>
        <w:tc>
          <w:tcPr>
            <w:tcW w:w="12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0x02</w:t>
            </w:r>
          </w:p>
        </w:tc>
        <w:tc>
          <w:tcPr>
            <w:tcW w:w="6457" w:type="dxa"/>
          </w:tcPr>
          <w:p w:rsidR="00C42A91" w:rsidRPr="00D833A0" w:rsidRDefault="00D833A0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제어 PC</w:t>
            </w:r>
            <w:r w:rsidR="009A02C5">
              <w:rPr>
                <w:rFonts w:asciiTheme="minorHAnsi" w:eastAsiaTheme="minorHAnsi" w:hAnsiTheme="minorHAnsi" w:hint="eastAsia"/>
                <w:sz w:val="16"/>
                <w:szCs w:val="20"/>
              </w:rPr>
              <w:t>(control PC)</w:t>
            </w:r>
          </w:p>
        </w:tc>
      </w:tr>
      <w:tr w:rsidR="00C42A91" w:rsidTr="00C42A91">
        <w:tc>
          <w:tcPr>
            <w:tcW w:w="23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20"/>
              </w:rPr>
              <w:t>ID_DEVICE_SUB_01</w:t>
            </w:r>
          </w:p>
        </w:tc>
        <w:tc>
          <w:tcPr>
            <w:tcW w:w="12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0x03</w:t>
            </w:r>
          </w:p>
        </w:tc>
        <w:tc>
          <w:tcPr>
            <w:tcW w:w="6457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첫번째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 xml:space="preserve"> 손가락(index finger)</w:t>
            </w:r>
          </w:p>
        </w:tc>
      </w:tr>
      <w:tr w:rsidR="00C42A91" w:rsidTr="00C42A91">
        <w:tc>
          <w:tcPr>
            <w:tcW w:w="23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20"/>
              </w:rPr>
              <w:t>ID_DEVICE_SUB_0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20"/>
              </w:rPr>
              <w:t>2</w:t>
            </w:r>
          </w:p>
        </w:tc>
        <w:tc>
          <w:tcPr>
            <w:tcW w:w="12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0x04</w:t>
            </w:r>
          </w:p>
        </w:tc>
        <w:tc>
          <w:tcPr>
            <w:tcW w:w="6457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두번째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 xml:space="preserve"> 손가락(middle finger)</w:t>
            </w:r>
          </w:p>
        </w:tc>
      </w:tr>
      <w:tr w:rsidR="00C42A91" w:rsidTr="00C42A91">
        <w:tc>
          <w:tcPr>
            <w:tcW w:w="23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20"/>
              </w:rPr>
              <w:t>ID_DEVICE_SUB_0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20"/>
              </w:rPr>
              <w:t>3</w:t>
            </w:r>
          </w:p>
        </w:tc>
        <w:tc>
          <w:tcPr>
            <w:tcW w:w="12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0x05</w:t>
            </w:r>
          </w:p>
        </w:tc>
        <w:tc>
          <w:tcPr>
            <w:tcW w:w="6457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proofErr w:type="spellStart"/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세번째</w:t>
            </w:r>
            <w:proofErr w:type="spellEnd"/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 xml:space="preserve"> 손가락(</w:t>
            </w:r>
            <w:r w:rsidR="009A02C5">
              <w:rPr>
                <w:rFonts w:asciiTheme="minorHAnsi" w:eastAsiaTheme="minorHAnsi" w:hAnsiTheme="minorHAnsi" w:hint="eastAsia"/>
                <w:sz w:val="16"/>
                <w:szCs w:val="20"/>
              </w:rPr>
              <w:t xml:space="preserve">little </w:t>
            </w: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finger)</w:t>
            </w:r>
          </w:p>
        </w:tc>
      </w:tr>
      <w:tr w:rsidR="00C42A91" w:rsidTr="00C42A91">
        <w:tc>
          <w:tcPr>
            <w:tcW w:w="23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/>
                <w:noProof/>
                <w:sz w:val="16"/>
                <w:szCs w:val="20"/>
              </w:rPr>
              <w:t>ID_DEVICE_SUB_0</w:t>
            </w:r>
            <w:r w:rsidRPr="00D833A0">
              <w:rPr>
                <w:rFonts w:asciiTheme="minorHAnsi" w:eastAsiaTheme="minorHAnsi" w:hAnsiTheme="minorHAnsi" w:hint="eastAsia"/>
                <w:noProof/>
                <w:sz w:val="16"/>
                <w:szCs w:val="20"/>
              </w:rPr>
              <w:t>4</w:t>
            </w:r>
          </w:p>
        </w:tc>
        <w:tc>
          <w:tcPr>
            <w:tcW w:w="1276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0x06</w:t>
            </w:r>
          </w:p>
        </w:tc>
        <w:tc>
          <w:tcPr>
            <w:tcW w:w="6457" w:type="dxa"/>
          </w:tcPr>
          <w:p w:rsidR="00C42A91" w:rsidRPr="00D833A0" w:rsidRDefault="00C42A91" w:rsidP="00C42A91">
            <w:pPr>
              <w:rPr>
                <w:rFonts w:asciiTheme="minorHAnsi" w:eastAsiaTheme="minorHAnsi" w:hAnsiTheme="minorHAnsi"/>
                <w:sz w:val="16"/>
                <w:szCs w:val="20"/>
              </w:rPr>
            </w:pPr>
            <w:r w:rsidRPr="00D833A0">
              <w:rPr>
                <w:rFonts w:asciiTheme="minorHAnsi" w:eastAsiaTheme="minorHAnsi" w:hAnsiTheme="minorHAnsi" w:hint="eastAsia"/>
                <w:sz w:val="16"/>
                <w:szCs w:val="20"/>
              </w:rPr>
              <w:t>엄지(thumb)</w:t>
            </w:r>
          </w:p>
        </w:tc>
      </w:tr>
    </w:tbl>
    <w:p w:rsidR="00C42A91" w:rsidRPr="00EC7382" w:rsidRDefault="00C42A91" w:rsidP="00EC7382">
      <w:pPr>
        <w:rPr>
          <w:lang w:eastAsia="ko-KR"/>
        </w:rPr>
      </w:pPr>
    </w:p>
    <w:p w:rsidR="00D26CB8" w:rsidRDefault="002648C8" w:rsidP="00EC7382">
      <w:pPr>
        <w:pStyle w:val="1"/>
        <w:numPr>
          <w:ilvl w:val="0"/>
          <w:numId w:val="38"/>
        </w:numPr>
        <w:jc w:val="both"/>
        <w:rPr>
          <w:lang w:eastAsia="ko-KR"/>
        </w:rPr>
      </w:pPr>
      <w:bookmarkStart w:id="11" w:name="_Ref334190742"/>
      <w:bookmarkStart w:id="12" w:name="_Ref334190752"/>
      <w:bookmarkStart w:id="13" w:name="_Ref334190773"/>
      <w:bookmarkStart w:id="14" w:name="_Ref334190777"/>
      <w:bookmarkStart w:id="15" w:name="_Ref334190783"/>
      <w:bookmarkStart w:id="16" w:name="_Ref334190785"/>
      <w:bookmarkStart w:id="17" w:name="_Ref334190795"/>
      <w:bookmarkStart w:id="18" w:name="_Toc334190873"/>
      <w:r>
        <w:rPr>
          <w:rFonts w:hint="eastAsia"/>
          <w:lang w:eastAsia="ko-KR"/>
        </w:rPr>
        <w:t xml:space="preserve">Case-study: </w:t>
      </w:r>
      <w:proofErr w:type="spellStart"/>
      <w:r w:rsidR="00B46F13">
        <w:rPr>
          <w:rFonts w:hint="eastAsia"/>
          <w:lang w:eastAsia="ko-KR"/>
        </w:rPr>
        <w:t>Softing</w:t>
      </w:r>
      <w:proofErr w:type="spellEnd"/>
      <w:r w:rsidR="00B46F13">
        <w:rPr>
          <w:rFonts w:hint="eastAsia"/>
          <w:lang w:eastAsia="ko-KR"/>
        </w:rPr>
        <w:t xml:space="preserve"> CAN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E125F" w:rsidRPr="000E125F" w:rsidRDefault="000E125F" w:rsidP="00EC7382">
      <w:pPr>
        <w:jc w:val="both"/>
        <w:rPr>
          <w:lang w:eastAsia="ko-KR"/>
        </w:rPr>
      </w:pPr>
    </w:p>
    <w:p w:rsidR="00F517DA" w:rsidRPr="00F517DA" w:rsidRDefault="00B46F13" w:rsidP="00EC7382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In this chapter, sample code which implements CAN communication foundation for </w:t>
      </w:r>
      <w:proofErr w:type="spellStart"/>
      <w:r>
        <w:rPr>
          <w:rFonts w:hint="eastAsia"/>
          <w:lang w:eastAsia="ko-KR"/>
        </w:rPr>
        <w:t>Softing</w:t>
      </w:r>
      <w:proofErr w:type="spellEnd"/>
      <w:r>
        <w:rPr>
          <w:rFonts w:hint="eastAsia"/>
          <w:lang w:eastAsia="ko-KR"/>
        </w:rPr>
        <w:t xml:space="preserve"> PCI CAN interface is represented.</w:t>
      </w:r>
    </w:p>
    <w:p w:rsidR="00F517DA" w:rsidRDefault="00F517DA" w:rsidP="00EC7382">
      <w:pPr>
        <w:jc w:val="both"/>
        <w:rPr>
          <w:lang w:eastAsia="ko-KR"/>
        </w:rPr>
      </w:pPr>
    </w:p>
    <w:p w:rsidR="001B063C" w:rsidRDefault="00000019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19" w:name="_Toc334190874"/>
      <w:r>
        <w:rPr>
          <w:rFonts w:hint="eastAsia"/>
          <w:lang w:eastAsia="ko-KR"/>
        </w:rPr>
        <w:t>Open CAN communication channel</w:t>
      </w:r>
      <w:bookmarkEnd w:id="19"/>
    </w:p>
    <w:p w:rsidR="00540604" w:rsidRDefault="00540604" w:rsidP="00EC7382">
      <w:pPr>
        <w:jc w:val="both"/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B46F13" w:rsidTr="00B46F13">
        <w:tc>
          <w:tcPr>
            <w:tcW w:w="10109" w:type="dxa"/>
          </w:tcPr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char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ch_name[256];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sprintf_s(ch_name, 256, </w:t>
            </w:r>
            <w:r w:rsidRPr="00EC7382">
              <w:rPr>
                <w:rFonts w:ascii="돋움체" w:eastAsia="돋움체"/>
                <w:noProof/>
                <w:color w:val="A31515"/>
                <w:sz w:val="16"/>
                <w:szCs w:val="20"/>
              </w:rPr>
              <w:t>"CAN-ACx-PCI_%d"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, ch);</w:t>
            </w:r>
          </w:p>
          <w:p w:rsidR="00B46F13" w:rsidRPr="00EC7382" w:rsidRDefault="00B46F13" w:rsidP="00EC7382">
            <w:pPr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INIL2_initialize_channel(&amp;hCAN[ch-1], ch_name);</w:t>
            </w:r>
          </w:p>
          <w:p w:rsidR="00B46F13" w:rsidRPr="00EC7382" w:rsidRDefault="00B46F13" w:rsidP="00EC7382">
            <w:pPr>
              <w:rPr>
                <w:sz w:val="20"/>
              </w:rPr>
            </w:pP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 L2Config;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L2Config.fBaudrate = 1000.0;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L2Config.bEnableAck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L2Config.bEnableErrorframe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L2Config.s32AccCodeStd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L2Config.s32AccMaskStd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L2Config.s32AccCodeXtd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L2Config.s32AccMaskXtd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L2Config.s32OutputCtrl = GET_FROM_SCIM;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L2Config.s32Prescaler = 1;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L2Config.s32Sam = 0;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L2Config.s32Sjw = 1;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L2Config.s32Tseg1 = 4;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L2Config.s32Tseg2 = 3;</w:t>
            </w:r>
          </w:p>
          <w:p w:rsidR="00B46F13" w:rsidRPr="00EC7382" w:rsidRDefault="00B46F13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L2Config.hEvent = 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void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*)-1;</w:t>
            </w:r>
          </w:p>
          <w:p w:rsidR="00B46F13" w:rsidRPr="00B46F13" w:rsidRDefault="00B46F13" w:rsidP="00EC7382">
            <w:r w:rsidRPr="00EC7382">
              <w:rPr>
                <w:rFonts w:ascii="돋움체" w:eastAsia="돋움체"/>
                <w:noProof/>
                <w:sz w:val="16"/>
                <w:szCs w:val="20"/>
              </w:rPr>
              <w:lastRenderedPageBreak/>
              <w:t>CANL2_initialize_fifo_mode(hCAN[ch-1], &amp;L2Config);</w:t>
            </w:r>
          </w:p>
        </w:tc>
      </w:tr>
    </w:tbl>
    <w:p w:rsidR="00B46F13" w:rsidRDefault="00B46F13" w:rsidP="00EC7382">
      <w:pPr>
        <w:jc w:val="both"/>
        <w:rPr>
          <w:lang w:eastAsia="ko-KR"/>
        </w:rPr>
      </w:pPr>
    </w:p>
    <w:p w:rsidR="00000019" w:rsidRDefault="000A1ED8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20" w:name="_Toc334190875"/>
      <w:r>
        <w:rPr>
          <w:rFonts w:hint="eastAsia"/>
          <w:lang w:eastAsia="ko-KR"/>
        </w:rPr>
        <w:t>I</w:t>
      </w:r>
      <w:r w:rsidR="00000019">
        <w:rPr>
          <w:rFonts w:hint="eastAsia"/>
          <w:lang w:eastAsia="ko-KR"/>
        </w:rPr>
        <w:t>nitialization</w:t>
      </w:r>
      <w:bookmarkEnd w:id="20"/>
    </w:p>
    <w:p w:rsidR="00000019" w:rsidRDefault="00000019" w:rsidP="00000019">
      <w:pPr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000019" w:rsidRPr="00000019" w:rsidTr="00000019">
        <w:tc>
          <w:tcPr>
            <w:tcW w:w="10109" w:type="dxa"/>
          </w:tcPr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Txid;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data[8];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Txid =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)ID_CMD_SET_PERIOD&lt;&lt;6) |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)ID_COMMON &lt;&lt;3) |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)ID_DEVICE_MAIN);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data[0]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)period_msec;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canWrite(hCAN, Txid, data, 1, STD);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Sleep(10);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Txid =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)ID_CMD_SET_MODE_TASK&lt;&lt;6) |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)ID_COMMON &lt;&lt;3) |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)ID_DEVICE_MAIN);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canWrite(hCAN, Txid, data, 0, STD);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Sleep(10);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Txid =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)ID_CMD_QUERY_STATE_DATA&lt;&lt;6) |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)ID_COMMON &lt;&lt;3) | ((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)ID_DEVICE_MAIN);</w:t>
            </w:r>
          </w:p>
          <w:p w:rsidR="00000019" w:rsidRPr="00000019" w:rsidRDefault="00000019" w:rsidP="00000019">
            <w:pPr>
              <w:rPr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canWrite(hCAN, Txid, data, 0, STD);</w:t>
            </w:r>
          </w:p>
        </w:tc>
      </w:tr>
    </w:tbl>
    <w:p w:rsidR="00000019" w:rsidRDefault="00000019" w:rsidP="00000019">
      <w:pPr>
        <w:rPr>
          <w:lang w:eastAsia="ko-KR"/>
        </w:rPr>
      </w:pPr>
    </w:p>
    <w:p w:rsidR="00000019" w:rsidRPr="00000019" w:rsidRDefault="00000019" w:rsidP="00000019">
      <w:pPr>
        <w:rPr>
          <w:lang w:eastAsia="ko-KR"/>
        </w:rPr>
      </w:pPr>
    </w:p>
    <w:p w:rsidR="00EC7382" w:rsidRDefault="00EC7382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21" w:name="_Toc334190876"/>
      <w:r>
        <w:rPr>
          <w:rFonts w:hint="eastAsia"/>
          <w:lang w:eastAsia="ko-KR"/>
        </w:rPr>
        <w:t>Start periodic CAN communication</w:t>
      </w:r>
      <w:bookmarkEnd w:id="21"/>
    </w:p>
    <w:p w:rsidR="00EC7382" w:rsidRDefault="00EC7382" w:rsidP="00EC7382">
      <w:pPr>
        <w:jc w:val="both"/>
        <w:rPr>
          <w:lang w:eastAsia="ko-KR"/>
        </w:rPr>
      </w:pPr>
    </w:p>
    <w:p w:rsidR="00EC7382" w:rsidRDefault="00EC7382" w:rsidP="00EC7382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Periodic CAN communication을 시작하면 제어 토크 입력에 대한 응답으로 갱신된 </w:t>
      </w:r>
      <w:proofErr w:type="spellStart"/>
      <w:r>
        <w:rPr>
          <w:rFonts w:hint="eastAsia"/>
          <w:lang w:eastAsia="ko-KR"/>
        </w:rPr>
        <w:t>관절각이</w:t>
      </w:r>
      <w:proofErr w:type="spellEnd"/>
      <w:r>
        <w:rPr>
          <w:rFonts w:hint="eastAsia"/>
          <w:lang w:eastAsia="ko-KR"/>
        </w:rPr>
        <w:t xml:space="preserve"> 자동으로 전송된다.</w:t>
      </w:r>
    </w:p>
    <w:p w:rsidR="00EC7382" w:rsidRDefault="00EC7382" w:rsidP="00EC7382">
      <w:pPr>
        <w:jc w:val="both"/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EC7382" w:rsidTr="00EC7382">
        <w:tc>
          <w:tcPr>
            <w:tcW w:w="10109" w:type="dxa"/>
          </w:tcPr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Txid;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char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data[8];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Txid =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)ID_CMD_QUERY_STATE_DATA&lt;&lt;6) |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)ID_COMMON &lt;&lt;3) |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)ID_DEVICE_MAIN);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canWrite(hCAN[ch-1], Txid, data, 0, STD);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Sleep(10);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Txid =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)ID_CMD_SET_SYSTEM_ON&lt;&lt;6) |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)ID_COMMON &lt;&lt;3) |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)ID_DEVICE_MAIN);</w:t>
            </w:r>
          </w:p>
          <w:p w:rsidR="00EC7382" w:rsidRDefault="00EC7382" w:rsidP="00EC7382">
            <w:r w:rsidRPr="00EC7382">
              <w:rPr>
                <w:rFonts w:ascii="돋움체" w:eastAsia="돋움체"/>
                <w:noProof/>
                <w:sz w:val="16"/>
                <w:szCs w:val="20"/>
              </w:rPr>
              <w:t>canWrite(hCAN[ch-1], Txid, data, 0, STD);</w:t>
            </w:r>
          </w:p>
        </w:tc>
      </w:tr>
    </w:tbl>
    <w:p w:rsidR="00EC7382" w:rsidRPr="00EC7382" w:rsidRDefault="00EC7382" w:rsidP="00EC7382">
      <w:pPr>
        <w:jc w:val="both"/>
        <w:rPr>
          <w:lang w:eastAsia="ko-KR"/>
        </w:rPr>
      </w:pPr>
    </w:p>
    <w:p w:rsidR="00EC7382" w:rsidRDefault="00EC7382" w:rsidP="00EC7382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22" w:name="_Toc334190877"/>
      <w:r>
        <w:rPr>
          <w:rFonts w:hint="eastAsia"/>
          <w:lang w:eastAsia="ko-KR"/>
        </w:rPr>
        <w:t>Stop periodic CAN communication</w:t>
      </w:r>
      <w:bookmarkEnd w:id="22"/>
    </w:p>
    <w:p w:rsidR="00EC7382" w:rsidRDefault="00EC7382" w:rsidP="00EC7382">
      <w:pPr>
        <w:jc w:val="both"/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EC7382" w:rsidTr="00EC7382">
        <w:tc>
          <w:tcPr>
            <w:tcW w:w="10109" w:type="dxa"/>
          </w:tcPr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Txid;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lastRenderedPageBreak/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char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data[8];</w:t>
            </w: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</w:p>
          <w:p w:rsidR="00EC7382" w:rsidRPr="00EC7382" w:rsidRDefault="00EC7382" w:rsidP="00EC7382">
            <w:pPr>
              <w:adjustRightInd w:val="0"/>
              <w:rPr>
                <w:rFonts w:ascii="돋움체" w:eastAsia="돋움체"/>
                <w:noProof/>
                <w:sz w:val="16"/>
                <w:szCs w:val="20"/>
              </w:rPr>
            </w:pPr>
            <w:r w:rsidRPr="00EC7382">
              <w:rPr>
                <w:rFonts w:ascii="돋움체" w:eastAsia="돋움체"/>
                <w:noProof/>
                <w:sz w:val="16"/>
                <w:szCs w:val="20"/>
              </w:rPr>
              <w:t>Txid =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)ID_CMD_SET_SYSTEM_OFF&lt;&lt;6) |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)ID_COMMON &lt;&lt;3) | ((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unsigned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 xml:space="preserve"> </w:t>
            </w:r>
            <w:r w:rsidRPr="00EC7382">
              <w:rPr>
                <w:rFonts w:ascii="돋움체" w:eastAsia="돋움체"/>
                <w:noProof/>
                <w:color w:val="0000FF"/>
                <w:sz w:val="16"/>
                <w:szCs w:val="20"/>
              </w:rPr>
              <w:t>long</w:t>
            </w:r>
            <w:r w:rsidRPr="00EC7382">
              <w:rPr>
                <w:rFonts w:ascii="돋움체" w:eastAsia="돋움체"/>
                <w:noProof/>
                <w:sz w:val="16"/>
                <w:szCs w:val="20"/>
              </w:rPr>
              <w:t>)ID_DEVICE_MAIN);</w:t>
            </w:r>
          </w:p>
          <w:p w:rsidR="00EC7382" w:rsidRDefault="00EC7382" w:rsidP="00EC7382">
            <w:r w:rsidRPr="00EC7382">
              <w:rPr>
                <w:rFonts w:ascii="돋움체" w:eastAsia="돋움체"/>
                <w:noProof/>
                <w:sz w:val="16"/>
                <w:szCs w:val="20"/>
              </w:rPr>
              <w:t>canWrite(hCAN[ch-1], Txid, data, 0, STD);</w:t>
            </w:r>
          </w:p>
        </w:tc>
      </w:tr>
    </w:tbl>
    <w:p w:rsidR="00EC7382" w:rsidRDefault="00EC7382" w:rsidP="00EC7382">
      <w:pPr>
        <w:jc w:val="both"/>
        <w:rPr>
          <w:lang w:eastAsia="ko-KR"/>
        </w:rPr>
      </w:pPr>
    </w:p>
    <w:p w:rsidR="002648C8" w:rsidRDefault="002648C8" w:rsidP="002648C8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23" w:name="_Toc334190878"/>
      <w:r>
        <w:rPr>
          <w:rFonts w:hint="eastAsia"/>
          <w:lang w:eastAsia="ko-KR"/>
        </w:rPr>
        <w:t>Transmit control torques</w:t>
      </w:r>
      <w:bookmarkEnd w:id="23"/>
    </w:p>
    <w:p w:rsidR="002648C8" w:rsidRDefault="002648C8" w:rsidP="002648C8">
      <w:pPr>
        <w:rPr>
          <w:rFonts w:hint="eastAsia"/>
          <w:lang w:eastAsia="ko-KR"/>
        </w:rPr>
      </w:pPr>
    </w:p>
    <w:p w:rsidR="009A02C5" w:rsidRDefault="009A02C5" w:rsidP="002648C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Control inputs for four joints in the same finger should be packed in a CAN frame. The sample code below shows how to encode four </w:t>
      </w:r>
      <w:proofErr w:type="spellStart"/>
      <w:r>
        <w:rPr>
          <w:rFonts w:hint="eastAsia"/>
          <w:lang w:eastAsia="ko-KR"/>
        </w:rPr>
        <w:t>pwm</w:t>
      </w:r>
      <w:proofErr w:type="spellEnd"/>
      <w:r>
        <w:rPr>
          <w:rFonts w:hint="eastAsia"/>
          <w:lang w:eastAsia="ko-KR"/>
        </w:rPr>
        <w:t xml:space="preserve"> inputs into 8 bytes data buffers and how to set the CAN frame id properly.</w:t>
      </w:r>
    </w:p>
    <w:p w:rsidR="009A02C5" w:rsidRDefault="009A02C5" w:rsidP="002648C8">
      <w:pPr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2648C8" w:rsidRPr="00000019" w:rsidTr="002648C8">
        <w:tc>
          <w:tcPr>
            <w:tcW w:w="10109" w:type="dxa"/>
          </w:tcPr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long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Txid;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data[8];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int="eastAsia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torque2pwm = 800.0f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int="eastAsia"/>
                <w:noProof/>
                <w:color w:val="0000FF"/>
                <w:sz w:val="16"/>
                <w:szCs w:val="16"/>
              </w:rPr>
              <w:t>short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pwm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[</w:t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4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]</w:t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 xml:space="preserve"> = {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0.1*torque2pwm,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0.1*torque2pwm,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0.1*torque2pwm,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 xml:space="preserve">0.1*torque2pwm 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int="eastAsia"/>
                <w:noProof/>
                <w:sz w:val="16"/>
                <w:szCs w:val="16"/>
              </w:rPr>
              <w:t>}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if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(findex &gt;= 0 &amp;&amp; findex &lt; 4)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{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data[0]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 (pwm[0] &gt;&gt; 8)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data[1]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)(pwm[0]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data[2]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 (pwm[1] &gt;&gt; 8)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data[3]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)(pwm[1]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data[4]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 (pwm[2] &gt;&gt; 8)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data[5]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)(pwm[2]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data[6]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 (pwm[3] &gt;&gt; 8)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data[7] = (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/>
                <w:noProof/>
                <w:sz w:val="16"/>
                <w:szCs w:val="16"/>
              </w:rPr>
              <w:t>)(pwm[3] &amp; 0x00ff);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4"/>
                <w:szCs w:val="14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>Txid = ((</w:t>
            </w:r>
            <w:r w:rsidRPr="00000019">
              <w:rPr>
                <w:rFonts w:ascii="돋움체" w:eastAsia="돋움체"/>
                <w:noProof/>
                <w:color w:val="0000FF"/>
                <w:sz w:val="14"/>
                <w:szCs w:val="14"/>
              </w:rPr>
              <w:t>unsigned</w:t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4"/>
                <w:szCs w:val="14"/>
              </w:rPr>
              <w:t>long</w:t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>)(ID_CMD_SET_TORQUE_1 + findex)&lt;&lt;6) | ((</w:t>
            </w:r>
            <w:r w:rsidRPr="00000019">
              <w:rPr>
                <w:rFonts w:ascii="돋움체" w:eastAsia="돋움체"/>
                <w:noProof/>
                <w:color w:val="0000FF"/>
                <w:sz w:val="14"/>
                <w:szCs w:val="14"/>
              </w:rPr>
              <w:t>unsigned</w:t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4"/>
                <w:szCs w:val="14"/>
              </w:rPr>
              <w:t>long</w:t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>)ID_COMMON &lt;&lt;3) | ((</w:t>
            </w:r>
            <w:r w:rsidRPr="00000019">
              <w:rPr>
                <w:rFonts w:ascii="돋움체" w:eastAsia="돋움체"/>
                <w:noProof/>
                <w:color w:val="0000FF"/>
                <w:sz w:val="14"/>
                <w:szCs w:val="14"/>
              </w:rPr>
              <w:t>unsigned</w:t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 xml:space="preserve"> </w:t>
            </w:r>
            <w:r w:rsidRPr="00000019">
              <w:rPr>
                <w:rFonts w:ascii="돋움체" w:eastAsia="돋움체"/>
                <w:noProof/>
                <w:color w:val="0000FF"/>
                <w:sz w:val="14"/>
                <w:szCs w:val="14"/>
              </w:rPr>
              <w:t>long</w:t>
            </w:r>
            <w:r w:rsidRPr="00000019">
              <w:rPr>
                <w:rFonts w:ascii="돋움체" w:eastAsia="돋움체"/>
                <w:noProof/>
                <w:sz w:val="14"/>
                <w:szCs w:val="14"/>
              </w:rPr>
              <w:t>)ID_DEVICE_MAIN);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/>
                <w:noProof/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ab/>
              <w:t>canWrite(hCAN, Txid, data, 8, STD);</w:t>
            </w:r>
          </w:p>
          <w:p w:rsidR="002648C8" w:rsidRPr="00000019" w:rsidRDefault="00000019" w:rsidP="00000019">
            <w:pPr>
              <w:rPr>
                <w:sz w:val="16"/>
                <w:szCs w:val="16"/>
              </w:rPr>
            </w:pPr>
            <w:r w:rsidRPr="00000019">
              <w:rPr>
                <w:rFonts w:ascii="돋움체" w:eastAsia="돋움체"/>
                <w:noProof/>
                <w:sz w:val="16"/>
                <w:szCs w:val="16"/>
              </w:rPr>
              <w:t>}</w:t>
            </w:r>
          </w:p>
        </w:tc>
      </w:tr>
    </w:tbl>
    <w:p w:rsidR="002648C8" w:rsidRDefault="002648C8" w:rsidP="002648C8">
      <w:pPr>
        <w:rPr>
          <w:lang w:eastAsia="ko-KR"/>
        </w:rPr>
      </w:pPr>
    </w:p>
    <w:p w:rsidR="002648C8" w:rsidRPr="002648C8" w:rsidRDefault="002648C8" w:rsidP="002648C8">
      <w:pPr>
        <w:pStyle w:val="21"/>
        <w:numPr>
          <w:ilvl w:val="1"/>
          <w:numId w:val="38"/>
        </w:numPr>
        <w:jc w:val="both"/>
        <w:rPr>
          <w:lang w:eastAsia="ko-KR"/>
        </w:rPr>
      </w:pPr>
      <w:bookmarkStart w:id="24" w:name="_Toc334190879"/>
      <w:r>
        <w:rPr>
          <w:rFonts w:hint="eastAsia"/>
          <w:lang w:eastAsia="ko-KR"/>
        </w:rPr>
        <w:t>Receive joint angles</w:t>
      </w:r>
      <w:bookmarkEnd w:id="24"/>
    </w:p>
    <w:p w:rsidR="00EC7382" w:rsidRDefault="00EC7382" w:rsidP="00EC7382">
      <w:pPr>
        <w:jc w:val="both"/>
        <w:rPr>
          <w:rFonts w:hint="eastAsia"/>
          <w:lang w:eastAsia="ko-KR"/>
        </w:rPr>
      </w:pPr>
    </w:p>
    <w:p w:rsidR="009A02C5" w:rsidRDefault="009A02C5" w:rsidP="00EC7382">
      <w:p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A finger consists of four joints and joint angles for that four joints in a finger can be received through only one CAN packet. The sample code below shows how to decode data buffer to get joint angles.</w:t>
      </w:r>
    </w:p>
    <w:p w:rsidR="009A02C5" w:rsidRDefault="009A02C5" w:rsidP="00EC7382">
      <w:p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The sample code assumes that when all fingers are in their zero positions, the joint angles from CAN packet are 32768. But in </w:t>
      </w:r>
      <w:r>
        <w:rPr>
          <w:lang w:eastAsia="ko-KR"/>
        </w:rPr>
        <w:t>practice</w:t>
      </w:r>
      <w:r>
        <w:rPr>
          <w:rFonts w:hint="eastAsia"/>
          <w:lang w:eastAsia="ko-KR"/>
        </w:rPr>
        <w:t xml:space="preserve"> users need to introduce offsets by experiments.</w:t>
      </w:r>
    </w:p>
    <w:p w:rsidR="009A02C5" w:rsidRDefault="009A02C5" w:rsidP="00EC7382">
      <w:pPr>
        <w:jc w:val="both"/>
        <w:rPr>
          <w:lang w:eastAsia="ko-KR"/>
        </w:rPr>
      </w:pPr>
    </w:p>
    <w:tbl>
      <w:tblPr>
        <w:tblStyle w:val="afffb"/>
        <w:tblW w:w="0" w:type="auto"/>
        <w:tblLook w:val="04A0"/>
      </w:tblPr>
      <w:tblGrid>
        <w:gridCol w:w="10109"/>
      </w:tblGrid>
      <w:tr w:rsidR="002648C8" w:rsidRPr="00000019" w:rsidTr="002648C8">
        <w:tc>
          <w:tcPr>
            <w:tcW w:w="10109" w:type="dxa"/>
          </w:tcPr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cmd</w:t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src</w:t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des</w:t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len</w:t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unsigned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data</w:t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[8];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ret;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can_msg msg;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PARAM_STRUCT param;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ret = CANL2_read_ac(hCAN, &amp;param);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switch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(ret)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{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case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CANL2_RA_DATAFRAME: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msg.msg_id = param.Ident;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msg.STD_EXT = STD;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msg.data_length = param.DataLength;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msg.data[0] = param.RCV_data[0];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msg.data[1] = param.RCV_data[1];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msg.data[2] = param.RCV_data[2];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msg.data[3] = param.RCV_data[3];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msg.data[4] = param.RCV_data[4];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msg.data[5] = param.RCV_data[5];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msg.data[6] = param.RCV_data[6];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msg.data[7] = param.RCV_data[7];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break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}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cmd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 (msg.msg_id &gt;&gt; 6) &amp; 0x1f 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des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 (msg.msg_id &gt;&gt; 3) &amp; 0x07 );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src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char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 msg.msg_id &amp; 0x07 );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len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 msg.data_length 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for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nd=0; nd&lt;len; nd++)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data[nd] = msg.data[nd];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switch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(cmd)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{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case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ID_CMD_QUERY_CONTROL_DATA: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{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if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(id_src &gt;= ID_DEVICE_SUB_01 &amp;&amp; id_src &lt;= ID_DEVICE_SUB_04)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{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temp_pos[4];</w:t>
            </w:r>
            <w:r w:rsidR="00000019"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</w:t>
            </w:r>
            <w:r w:rsidR="00000019"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="00000019" w:rsidRPr="00000019">
              <w:rPr>
                <w:rFonts w:ascii="돋움체" w:eastAsia="돋움체" w:hAnsi="돋움체" w:cs="Arial Unicode MS" w:hint="eastAsia"/>
                <w:noProof/>
                <w:color w:val="008000"/>
                <w:sz w:val="16"/>
                <w:szCs w:val="16"/>
              </w:rPr>
              <w:t>// raw angle data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ang[4];</w:t>
            </w:r>
            <w:r w:rsidR="00000019"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</w:t>
            </w:r>
            <w:r w:rsidR="00000019"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="00000019" w:rsidRPr="00000019">
              <w:rPr>
                <w:rFonts w:ascii="돋움체" w:eastAsia="돋움체" w:hAnsi="돋움체" w:cs="Arial Unicode MS" w:hint="eastAsia"/>
                <w:noProof/>
                <w:color w:val="008000"/>
                <w:sz w:val="16"/>
                <w:szCs w:val="16"/>
              </w:rPr>
              <w:t>// degree</w:t>
            </w:r>
          </w:p>
          <w:p w:rsidR="00000019" w:rsidRPr="00000019" w:rsidRDefault="00000019" w:rsidP="00000019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 q[4]; 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 w:hint="eastAsia"/>
                <w:noProof/>
                <w:color w:val="008000"/>
                <w:sz w:val="16"/>
                <w:szCs w:val="16"/>
              </w:rPr>
              <w:t>// radian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temp_pos[0]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)(data[0] | (data[1] &lt;&lt; 8)); 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temp_pos[1]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)(data[2] | (data[3] &lt;&lt; 8)); 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temp_pos[2]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 xml:space="preserve">)(data[4] | (data[5] &lt;&lt; 8)); 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temp_pos[3] = 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int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)(data[6] | (data[7] &lt;&lt; 8));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color w:val="008000"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ang[0] = ((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)(temp_pos[0]-32768)*(333.3f/65536.0f))*(1);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ang[1] = ((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)(temp_pos[1]-32768)*(333.3f/65536.0f))*(1);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ang[2] = ((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)(temp_pos[2]-32768)*(333.3f/65536.0f))*(1);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ang[3] = ((</w:t>
            </w:r>
            <w:r w:rsidRPr="00000019">
              <w:rPr>
                <w:rFonts w:ascii="돋움체" w:eastAsia="돋움체" w:hAnsi="돋움체" w:cs="Arial Unicode MS"/>
                <w:noProof/>
                <w:color w:val="0000FF"/>
                <w:sz w:val="16"/>
                <w:szCs w:val="16"/>
              </w:rPr>
              <w:t>float</w:t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>)(temp_pos[3]-32768)*(333.3f/65536.0f))*(1);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q[0] = (3.141592f/180.0f) * ang[0];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q[1] = (3.141592f/180.0f) * ang[1];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q[2] = (3.141592f/180.0f) * ang[2];</w:t>
            </w:r>
          </w:p>
          <w:p w:rsidR="002648C8" w:rsidRPr="00000019" w:rsidRDefault="002648C8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  <w:t>q[3] = (3.141592f/180.0f) * ang[3];</w:t>
            </w:r>
          </w:p>
          <w:p w:rsidR="002648C8" w:rsidRPr="00000019" w:rsidRDefault="00000019" w:rsidP="002648C8">
            <w:pPr>
              <w:adjustRightInd w:val="0"/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}</w:t>
            </w:r>
          </w:p>
          <w:p w:rsidR="002648C8" w:rsidRPr="00000019" w:rsidRDefault="00000019" w:rsidP="002648C8">
            <w:pPr>
              <w:rPr>
                <w:rFonts w:ascii="돋움체" w:eastAsia="돋움체" w:hAnsi="돋움체" w:cs="Arial Unicode MS"/>
                <w:noProof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/>
                <w:noProof/>
                <w:sz w:val="16"/>
                <w:szCs w:val="16"/>
              </w:rPr>
              <w:tab/>
            </w: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}</w:t>
            </w:r>
          </w:p>
          <w:p w:rsidR="00000019" w:rsidRPr="00000019" w:rsidRDefault="00000019" w:rsidP="002648C8">
            <w:pPr>
              <w:rPr>
                <w:rFonts w:ascii="돋움체" w:eastAsia="돋움체" w:hAnsi="돋움체" w:cs="Arial Unicode MS"/>
                <w:sz w:val="16"/>
                <w:szCs w:val="16"/>
              </w:rPr>
            </w:pPr>
            <w:r w:rsidRPr="00000019">
              <w:rPr>
                <w:rFonts w:ascii="돋움체" w:eastAsia="돋움체" w:hAnsi="돋움체" w:cs="Arial Unicode MS" w:hint="eastAsia"/>
                <w:noProof/>
                <w:sz w:val="16"/>
                <w:szCs w:val="16"/>
              </w:rPr>
              <w:t>}</w:t>
            </w:r>
          </w:p>
        </w:tc>
      </w:tr>
    </w:tbl>
    <w:p w:rsidR="002648C8" w:rsidRDefault="002648C8" w:rsidP="00EC7382">
      <w:pPr>
        <w:jc w:val="both"/>
        <w:rPr>
          <w:lang w:eastAsia="ko-KR"/>
        </w:rPr>
      </w:pPr>
    </w:p>
    <w:sectPr w:rsidR="002648C8" w:rsidSect="00C42A91">
      <w:type w:val="continuous"/>
      <w:pgSz w:w="12240" w:h="15840" w:code="1"/>
      <w:pgMar w:top="1800" w:right="1195" w:bottom="1440" w:left="1134" w:header="720" w:footer="720" w:gutter="0"/>
      <w:pgNumType w:fmt="decimalFullWidt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564" w:rsidRDefault="00BC4564">
      <w:r>
        <w:separator/>
      </w:r>
    </w:p>
    <w:p w:rsidR="00BC4564" w:rsidRDefault="00BC4564"/>
  </w:endnote>
  <w:endnote w:type="continuationSeparator" w:id="0">
    <w:p w:rsidR="00BC4564" w:rsidRDefault="00BC4564">
      <w:r>
        <w:continuationSeparator/>
      </w:r>
    </w:p>
    <w:p w:rsidR="00BC4564" w:rsidRDefault="00BC456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lack">
    <w:altName w:val="Arial Black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C5" w:rsidRDefault="009A02C5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19" w:rsidRDefault="00000019" w:rsidP="00DE4F8A">
    <w:pPr>
      <w:pStyle w:val="af"/>
      <w:jc w:val="distribute"/>
    </w:pPr>
    <w:r w:rsidRPr="00502920">
      <w:rPr>
        <w:rFonts w:ascii="Arial" w:hAnsi="Arial" w:cs="Arial" w:hint="eastAsia"/>
      </w:rPr>
      <w:t xml:space="preserve">Copyright </w:t>
    </w:r>
    <w:r>
      <w:rPr>
        <w:rFonts w:ascii="Arial" w:hAnsi="Arial" w:cs="Arial" w:hint="eastAsia"/>
        <w:lang w:eastAsia="ko-KR"/>
      </w:rPr>
      <w:t>2008-2012</w:t>
    </w:r>
    <w:r w:rsidRPr="00502920">
      <w:rPr>
        <w:rFonts w:ascii="Arial" w:hAnsi="Arial" w:cs="Arial"/>
      </w:rPr>
      <w:t xml:space="preserve"> </w:t>
    </w:r>
    <w:proofErr w:type="spellStart"/>
    <w:r w:rsidRPr="00502920">
      <w:rPr>
        <w:rFonts w:ascii="Arial" w:hAnsi="Arial" w:cs="Arial"/>
      </w:rPr>
      <w:t>SimLab</w:t>
    </w:r>
    <w:proofErr w:type="spellEnd"/>
    <w:r w:rsidRPr="00502920">
      <w:rPr>
        <w:rFonts w:ascii="Arial" w:hAnsi="Arial" w:cs="Arial"/>
      </w:rPr>
      <w:t xml:space="preserve"> Co., Ltd. All rights reserved.</w:t>
    </w:r>
    <w:r>
      <w:rPr>
        <w:rFonts w:ascii="Arial" w:hAnsi="Arial" w:cs="Arial" w:hint="eastAsia"/>
        <w:lang w:eastAsia="ko-KR"/>
      </w:rPr>
      <w:t xml:space="preserve">                                            </w:t>
    </w:r>
    <w:sdt>
      <w:sdtPr>
        <w:id w:val="31921408"/>
        <w:docPartObj>
          <w:docPartGallery w:val="Page Numbers (Bottom of Page)"/>
          <w:docPartUnique/>
        </w:docPartObj>
      </w:sdtPr>
      <w:sdtContent>
        <w:r w:rsidR="00355DE9" w:rsidRPr="00851003">
          <w:rPr>
            <w:rFonts w:ascii="Arial" w:hAnsi="Arial" w:cs="Arial"/>
            <w:spacing w:val="-20"/>
          </w:rPr>
          <w:fldChar w:fldCharType="begin"/>
        </w:r>
        <w:r w:rsidRPr="00851003">
          <w:rPr>
            <w:rFonts w:ascii="Arial" w:hAnsi="Arial" w:cs="Arial"/>
            <w:spacing w:val="-20"/>
          </w:rPr>
          <w:instrText xml:space="preserve"> PAGE   \* MERGEFORMAT </w:instrText>
        </w:r>
        <w:r w:rsidR="00355DE9" w:rsidRPr="00851003">
          <w:rPr>
            <w:rFonts w:ascii="Arial" w:hAnsi="Arial" w:cs="Arial"/>
            <w:spacing w:val="-20"/>
          </w:rPr>
          <w:fldChar w:fldCharType="separate"/>
        </w:r>
        <w:r w:rsidR="009A02C5" w:rsidRPr="009A02C5">
          <w:rPr>
            <w:rFonts w:ascii="Arial" w:hAnsi="Arial" w:cs="Arial" w:hint="eastAsia"/>
            <w:noProof/>
            <w:spacing w:val="-20"/>
            <w:lang w:val="ko-KR"/>
          </w:rPr>
          <w:t>３</w:t>
        </w:r>
        <w:r w:rsidR="00355DE9" w:rsidRPr="00851003">
          <w:rPr>
            <w:rFonts w:ascii="Arial" w:hAnsi="Arial" w:cs="Arial"/>
            <w:spacing w:val="-20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C5" w:rsidRDefault="009A02C5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564" w:rsidRDefault="00BC4564">
      <w:r>
        <w:separator/>
      </w:r>
    </w:p>
    <w:p w:rsidR="00BC4564" w:rsidRDefault="00BC4564"/>
  </w:footnote>
  <w:footnote w:type="continuationSeparator" w:id="0">
    <w:p w:rsidR="00BC4564" w:rsidRDefault="00BC4564">
      <w:r>
        <w:continuationSeparator/>
      </w:r>
    </w:p>
    <w:p w:rsidR="00BC4564" w:rsidRDefault="00BC456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C5" w:rsidRDefault="009A02C5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19" w:rsidRDefault="00000019" w:rsidP="00E77F93">
    <w:pPr>
      <w:pStyle w:val="af2"/>
      <w:ind w:leftChars="-472" w:left="-1133"/>
      <w:rPr>
        <w:noProof/>
        <w:lang w:eastAsia="ko-KR" w:bidi="ar-SA"/>
      </w:rPr>
    </w:pPr>
    <w:r>
      <w:rPr>
        <w:rFonts w:hint="eastAsia"/>
        <w:noProof/>
        <w:lang w:eastAsia="ko-KR" w:bidi="ar-SA"/>
      </w:rPr>
      <w:t>Allegro hand can protocol specification</w:t>
    </w:r>
  </w:p>
  <w:p w:rsidR="00000019" w:rsidRDefault="00000019" w:rsidP="00E77F93">
    <w:pPr>
      <w:pStyle w:val="af2"/>
      <w:ind w:leftChars="-472" w:left="-1133"/>
      <w:rPr>
        <w:lang w:eastAsia="ko-K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C5" w:rsidRDefault="009A02C5">
    <w:pPr>
      <w:pStyle w:val="af2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19" w:rsidRDefault="0000001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BB5000"/>
    <w:multiLevelType w:val="hybridMultilevel"/>
    <w:tmpl w:val="A4DBCA0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F920D32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>
    <w:nsid w:val="FFFFFF7D"/>
    <w:multiLevelType w:val="singleLevel"/>
    <w:tmpl w:val="34C6E3F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>
    <w:nsid w:val="FFFFFF7E"/>
    <w:multiLevelType w:val="singleLevel"/>
    <w:tmpl w:val="6C265C4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>
    <w:nsid w:val="FFFFFF7F"/>
    <w:multiLevelType w:val="singleLevel"/>
    <w:tmpl w:val="58007A5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>
    <w:nsid w:val="FFFFFF81"/>
    <w:multiLevelType w:val="singleLevel"/>
    <w:tmpl w:val="BEA8D0F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522726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F887420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00F266FE"/>
    <w:multiLevelType w:val="hybridMultilevel"/>
    <w:tmpl w:val="DBCEF68C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>
    <w:nsid w:val="0239694D"/>
    <w:multiLevelType w:val="hybridMultilevel"/>
    <w:tmpl w:val="DD8A8B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04AC5E17"/>
    <w:multiLevelType w:val="hybridMultilevel"/>
    <w:tmpl w:val="31E471D2"/>
    <w:lvl w:ilvl="0" w:tplc="27EA7E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0B3A648A"/>
    <w:multiLevelType w:val="hybridMultilevel"/>
    <w:tmpl w:val="47FA9774"/>
    <w:lvl w:ilvl="0" w:tplc="A3B010F4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2">
    <w:nsid w:val="0C280F21"/>
    <w:multiLevelType w:val="hybridMultilevel"/>
    <w:tmpl w:val="5434CE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140E0C53"/>
    <w:multiLevelType w:val="hybridMultilevel"/>
    <w:tmpl w:val="AA38A92C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4">
    <w:nsid w:val="152A312D"/>
    <w:multiLevelType w:val="hybridMultilevel"/>
    <w:tmpl w:val="AAD2B5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18791F4D"/>
    <w:multiLevelType w:val="hybridMultilevel"/>
    <w:tmpl w:val="0BB461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19F90F96"/>
    <w:multiLevelType w:val="hybridMultilevel"/>
    <w:tmpl w:val="540827B0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1010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7">
    <w:nsid w:val="1F5A6733"/>
    <w:multiLevelType w:val="hybridMultilevel"/>
    <w:tmpl w:val="C25A7466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875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8">
    <w:nsid w:val="1FEF43F7"/>
    <w:multiLevelType w:val="hybridMultilevel"/>
    <w:tmpl w:val="263EA664"/>
    <w:lvl w:ilvl="0" w:tplc="A3B010F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1FFD6DBD"/>
    <w:multiLevelType w:val="hybridMultilevel"/>
    <w:tmpl w:val="7152C7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207D2214"/>
    <w:multiLevelType w:val="hybridMultilevel"/>
    <w:tmpl w:val="400ED6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211F4BC2"/>
    <w:multiLevelType w:val="hybridMultilevel"/>
    <w:tmpl w:val="1DAC95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5FB3C2B"/>
    <w:multiLevelType w:val="hybridMultilevel"/>
    <w:tmpl w:val="9674695E"/>
    <w:lvl w:ilvl="0" w:tplc="463A7178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3">
    <w:nsid w:val="2956121A"/>
    <w:multiLevelType w:val="hybridMultilevel"/>
    <w:tmpl w:val="51409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2DC5255B"/>
    <w:multiLevelType w:val="hybridMultilevel"/>
    <w:tmpl w:val="7DAA641A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1010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5">
    <w:nsid w:val="2E8C5D80"/>
    <w:multiLevelType w:val="hybridMultilevel"/>
    <w:tmpl w:val="9F040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2F9B0C6D"/>
    <w:multiLevelType w:val="hybridMultilevel"/>
    <w:tmpl w:val="EAF43E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31205B19"/>
    <w:multiLevelType w:val="hybridMultilevel"/>
    <w:tmpl w:val="520AB8CA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1010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8">
    <w:nsid w:val="31BB19C1"/>
    <w:multiLevelType w:val="hybridMultilevel"/>
    <w:tmpl w:val="898435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31F13AE9"/>
    <w:multiLevelType w:val="hybridMultilevel"/>
    <w:tmpl w:val="88FA8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339C28C4"/>
    <w:multiLevelType w:val="hybridMultilevel"/>
    <w:tmpl w:val="32FEB138"/>
    <w:lvl w:ilvl="0" w:tplc="B8EE1B92">
      <w:numFmt w:val="bullet"/>
      <w:lvlText w:val="-"/>
      <w:lvlJc w:val="left"/>
      <w:pPr>
        <w:ind w:left="1081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00"/>
      </w:pPr>
      <w:rPr>
        <w:rFonts w:ascii="Wingdings" w:hAnsi="Wingdings" w:hint="default"/>
      </w:rPr>
    </w:lvl>
  </w:abstractNum>
  <w:abstractNum w:abstractNumId="31">
    <w:nsid w:val="33E77073"/>
    <w:multiLevelType w:val="hybridMultilevel"/>
    <w:tmpl w:val="7452C85C"/>
    <w:lvl w:ilvl="0" w:tplc="2FA42FA4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1">
      <w:start w:val="1"/>
      <w:numFmt w:val="bullet"/>
      <w:lvlText w:val="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2">
    <w:nsid w:val="35820275"/>
    <w:multiLevelType w:val="hybridMultilevel"/>
    <w:tmpl w:val="CD3CF412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875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3">
    <w:nsid w:val="3B8C3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3BBF4110"/>
    <w:multiLevelType w:val="hybridMultilevel"/>
    <w:tmpl w:val="874855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3E34CF66"/>
    <w:multiLevelType w:val="hybridMultilevel"/>
    <w:tmpl w:val="EE622AC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3F3D3E04"/>
    <w:multiLevelType w:val="hybridMultilevel"/>
    <w:tmpl w:val="C96CD0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41244B8D"/>
    <w:multiLevelType w:val="hybridMultilevel"/>
    <w:tmpl w:val="4D2E6E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44B4859C"/>
    <w:multiLevelType w:val="hybridMultilevel"/>
    <w:tmpl w:val="56E59E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44F40955"/>
    <w:multiLevelType w:val="hybridMultilevel"/>
    <w:tmpl w:val="87BC9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46DF13EA"/>
    <w:multiLevelType w:val="hybridMultilevel"/>
    <w:tmpl w:val="E3FA828A"/>
    <w:lvl w:ilvl="0" w:tplc="3B4EAA7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47373DD2"/>
    <w:multiLevelType w:val="hybridMultilevel"/>
    <w:tmpl w:val="B1F0E7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49F20FAF"/>
    <w:multiLevelType w:val="hybridMultilevel"/>
    <w:tmpl w:val="AAD432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4AC47F44"/>
    <w:multiLevelType w:val="hybridMultilevel"/>
    <w:tmpl w:val="7E90FC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4AF72D03"/>
    <w:multiLevelType w:val="hybridMultilevel"/>
    <w:tmpl w:val="1AD4B5AE"/>
    <w:lvl w:ilvl="0" w:tplc="A3B010F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>
    <w:nsid w:val="4BE9755C"/>
    <w:multiLevelType w:val="hybridMultilevel"/>
    <w:tmpl w:val="543AD0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4F386967"/>
    <w:multiLevelType w:val="hybridMultilevel"/>
    <w:tmpl w:val="F58696EC"/>
    <w:lvl w:ilvl="0" w:tplc="CCFED71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4FE7205D"/>
    <w:multiLevelType w:val="hybridMultilevel"/>
    <w:tmpl w:val="B3680AD0"/>
    <w:lvl w:ilvl="0" w:tplc="91B2F592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506F073C"/>
    <w:multiLevelType w:val="hybridMultilevel"/>
    <w:tmpl w:val="87A2B682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875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9">
    <w:nsid w:val="507A16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0">
    <w:nsid w:val="56B11975"/>
    <w:multiLevelType w:val="hybridMultilevel"/>
    <w:tmpl w:val="C6100838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875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51">
    <w:nsid w:val="58E22386"/>
    <w:multiLevelType w:val="hybridMultilevel"/>
    <w:tmpl w:val="1E8E7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>
    <w:nsid w:val="5A3029E8"/>
    <w:multiLevelType w:val="hybridMultilevel"/>
    <w:tmpl w:val="D940EE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3">
    <w:nsid w:val="5AC15D00"/>
    <w:multiLevelType w:val="hybridMultilevel"/>
    <w:tmpl w:val="132609DE"/>
    <w:lvl w:ilvl="0" w:tplc="A3B010F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4">
    <w:nsid w:val="5AD01862"/>
    <w:multiLevelType w:val="hybridMultilevel"/>
    <w:tmpl w:val="4392C0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5">
    <w:nsid w:val="5D2A60AC"/>
    <w:multiLevelType w:val="hybridMultilevel"/>
    <w:tmpl w:val="E20ECE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>
    <w:nsid w:val="5E907336"/>
    <w:multiLevelType w:val="multilevel"/>
    <w:tmpl w:val="B8D67778"/>
    <w:styleLink w:val="ArialBlack10pt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eastAsia="굴림" w:hAnsi="Arial Black"/>
        <w:spacing w:val="-5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7">
    <w:nsid w:val="5F7F665C"/>
    <w:multiLevelType w:val="hybridMultilevel"/>
    <w:tmpl w:val="CF0CBD28"/>
    <w:lvl w:ilvl="0" w:tplc="A3B010F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8">
    <w:nsid w:val="6243029D"/>
    <w:multiLevelType w:val="hybridMultilevel"/>
    <w:tmpl w:val="CE563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9">
    <w:nsid w:val="64391B3F"/>
    <w:multiLevelType w:val="hybridMultilevel"/>
    <w:tmpl w:val="E91690C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0">
    <w:nsid w:val="64A54B10"/>
    <w:multiLevelType w:val="hybridMultilevel"/>
    <w:tmpl w:val="CAAA7EDC"/>
    <w:lvl w:ilvl="0" w:tplc="2FA42FA4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1">
      <w:start w:val="1"/>
      <w:numFmt w:val="bullet"/>
      <w:lvlText w:val="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1">
    <w:nsid w:val="64D91E51"/>
    <w:multiLevelType w:val="hybridMultilevel"/>
    <w:tmpl w:val="700CEBB4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2">
    <w:nsid w:val="6C4F6F97"/>
    <w:multiLevelType w:val="hybridMultilevel"/>
    <w:tmpl w:val="92BCB5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3">
    <w:nsid w:val="6DA059C5"/>
    <w:multiLevelType w:val="hybridMultilevel"/>
    <w:tmpl w:val="4A946B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4">
    <w:nsid w:val="6DAB7EC8"/>
    <w:multiLevelType w:val="hybridMultilevel"/>
    <w:tmpl w:val="89FAB11A"/>
    <w:lvl w:ilvl="0" w:tplc="B680D680">
      <w:numFmt w:val="bullet"/>
      <w:lvlText w:val="-"/>
      <w:lvlJc w:val="left"/>
      <w:pPr>
        <w:ind w:left="760" w:hanging="360"/>
      </w:pPr>
      <w:rPr>
        <w:rFonts w:ascii="Book Antiqua" w:eastAsiaTheme="majorHAnsi" w:hAnsi="Book Antiqua" w:cs="Times New Roman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>
    <w:nsid w:val="70EF61B3"/>
    <w:multiLevelType w:val="hybridMultilevel"/>
    <w:tmpl w:val="ADF28A66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875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6">
    <w:nsid w:val="72D23515"/>
    <w:multiLevelType w:val="hybridMultilevel"/>
    <w:tmpl w:val="6304ED88"/>
    <w:lvl w:ilvl="0" w:tplc="CF7E92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60E6CAF2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81E60E0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CEA08988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AEB4D58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6D0FDE0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5AD7E4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EAAA14C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CEEEEB6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7">
    <w:nsid w:val="72E942AB"/>
    <w:multiLevelType w:val="hybridMultilevel"/>
    <w:tmpl w:val="F56B6371"/>
    <w:lvl w:ilvl="0" w:tplc="DD78F11E">
      <w:start w:val="1"/>
      <w:numFmt w:val="decimal"/>
      <w:lvlText w:val=""/>
      <w:lvlJc w:val="left"/>
    </w:lvl>
    <w:lvl w:ilvl="1" w:tplc="B096D93C">
      <w:numFmt w:val="decimal"/>
      <w:lvlText w:val=""/>
      <w:lvlJc w:val="left"/>
    </w:lvl>
    <w:lvl w:ilvl="2" w:tplc="8594E248">
      <w:numFmt w:val="decimal"/>
      <w:lvlText w:val=""/>
      <w:lvlJc w:val="left"/>
    </w:lvl>
    <w:lvl w:ilvl="3" w:tplc="7E841C06">
      <w:numFmt w:val="decimal"/>
      <w:lvlText w:val=""/>
      <w:lvlJc w:val="left"/>
    </w:lvl>
    <w:lvl w:ilvl="4" w:tplc="735C34B8">
      <w:numFmt w:val="decimal"/>
      <w:lvlText w:val=""/>
      <w:lvlJc w:val="left"/>
    </w:lvl>
    <w:lvl w:ilvl="5" w:tplc="02EC8882">
      <w:numFmt w:val="decimal"/>
      <w:lvlText w:val=""/>
      <w:lvlJc w:val="left"/>
    </w:lvl>
    <w:lvl w:ilvl="6" w:tplc="468E081E">
      <w:numFmt w:val="decimal"/>
      <w:lvlText w:val=""/>
      <w:lvlJc w:val="left"/>
    </w:lvl>
    <w:lvl w:ilvl="7" w:tplc="DEAC318C">
      <w:numFmt w:val="decimal"/>
      <w:lvlText w:val=""/>
      <w:lvlJc w:val="left"/>
    </w:lvl>
    <w:lvl w:ilvl="8" w:tplc="1EF859E8">
      <w:numFmt w:val="decimal"/>
      <w:lvlText w:val=""/>
      <w:lvlJc w:val="left"/>
    </w:lvl>
  </w:abstractNum>
  <w:abstractNum w:abstractNumId="68">
    <w:nsid w:val="7332092E"/>
    <w:multiLevelType w:val="hybridMultilevel"/>
    <w:tmpl w:val="B1CC7A70"/>
    <w:lvl w:ilvl="0" w:tplc="04090001">
      <w:start w:val="1"/>
      <w:numFmt w:val="upperLetter"/>
      <w:lvlText w:val="%1."/>
      <w:lvlJc w:val="left"/>
      <w:pPr>
        <w:ind w:left="400" w:hanging="400"/>
      </w:pPr>
    </w:lvl>
    <w:lvl w:ilvl="1" w:tplc="04090003" w:tentative="1">
      <w:start w:val="1"/>
      <w:numFmt w:val="upperLetter"/>
      <w:lvlText w:val="%2."/>
      <w:lvlJc w:val="left"/>
      <w:pPr>
        <w:ind w:left="800" w:hanging="400"/>
      </w:pPr>
    </w:lvl>
    <w:lvl w:ilvl="2" w:tplc="04090005" w:tentative="1">
      <w:start w:val="1"/>
      <w:numFmt w:val="lowerRoman"/>
      <w:lvlText w:val="%3."/>
      <w:lvlJc w:val="right"/>
      <w:pPr>
        <w:ind w:left="1200" w:hanging="400"/>
      </w:pPr>
    </w:lvl>
    <w:lvl w:ilvl="3" w:tplc="04090001" w:tentative="1">
      <w:start w:val="1"/>
      <w:numFmt w:val="decimal"/>
      <w:lvlText w:val="%4."/>
      <w:lvlJc w:val="left"/>
      <w:pPr>
        <w:ind w:left="1600" w:hanging="400"/>
      </w:pPr>
    </w:lvl>
    <w:lvl w:ilvl="4" w:tplc="04090003" w:tentative="1">
      <w:start w:val="1"/>
      <w:numFmt w:val="upperLetter"/>
      <w:lvlText w:val="%5."/>
      <w:lvlJc w:val="left"/>
      <w:pPr>
        <w:ind w:left="2000" w:hanging="400"/>
      </w:pPr>
    </w:lvl>
    <w:lvl w:ilvl="5" w:tplc="04090005" w:tentative="1">
      <w:start w:val="1"/>
      <w:numFmt w:val="lowerRoman"/>
      <w:lvlText w:val="%6."/>
      <w:lvlJc w:val="right"/>
      <w:pPr>
        <w:ind w:left="2400" w:hanging="400"/>
      </w:pPr>
    </w:lvl>
    <w:lvl w:ilvl="6" w:tplc="04090001" w:tentative="1">
      <w:start w:val="1"/>
      <w:numFmt w:val="decimal"/>
      <w:lvlText w:val="%7."/>
      <w:lvlJc w:val="left"/>
      <w:pPr>
        <w:ind w:left="2800" w:hanging="400"/>
      </w:pPr>
    </w:lvl>
    <w:lvl w:ilvl="7" w:tplc="04090003" w:tentative="1">
      <w:start w:val="1"/>
      <w:numFmt w:val="upperLetter"/>
      <w:lvlText w:val="%8."/>
      <w:lvlJc w:val="left"/>
      <w:pPr>
        <w:ind w:left="3200" w:hanging="400"/>
      </w:pPr>
    </w:lvl>
    <w:lvl w:ilvl="8" w:tplc="04090005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9">
    <w:nsid w:val="733A50E6"/>
    <w:multiLevelType w:val="hybridMultilevel"/>
    <w:tmpl w:val="F4EE0860"/>
    <w:lvl w:ilvl="0" w:tplc="FFFFFFFF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>
    <w:nsid w:val="740F3BCD"/>
    <w:multiLevelType w:val="hybridMultilevel"/>
    <w:tmpl w:val="F418EB4C"/>
    <w:lvl w:ilvl="0" w:tplc="04090003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1">
    <w:nsid w:val="748E4ACC"/>
    <w:multiLevelType w:val="hybridMultilevel"/>
    <w:tmpl w:val="CEDA362E"/>
    <w:lvl w:ilvl="0" w:tplc="B40E219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2">
    <w:nsid w:val="75285E58"/>
    <w:multiLevelType w:val="hybridMultilevel"/>
    <w:tmpl w:val="55A6514A"/>
    <w:lvl w:ilvl="0" w:tplc="04090001">
      <w:start w:val="1"/>
      <w:numFmt w:val="decimalEnclosedCircle"/>
      <w:lvlText w:val="%1"/>
      <w:lvlJc w:val="left"/>
      <w:pPr>
        <w:ind w:left="800" w:hanging="400"/>
      </w:pPr>
    </w:lvl>
    <w:lvl w:ilvl="1" w:tplc="04090003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77AC4514"/>
    <w:multiLevelType w:val="hybridMultilevel"/>
    <w:tmpl w:val="B4141860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A3B010F4">
      <w:numFmt w:val="bullet"/>
      <w:lvlText w:val="-"/>
      <w:lvlJc w:val="left"/>
      <w:pPr>
        <w:ind w:left="875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4">
    <w:nsid w:val="79103379"/>
    <w:multiLevelType w:val="hybridMultilevel"/>
    <w:tmpl w:val="BD8637C0"/>
    <w:lvl w:ilvl="0" w:tplc="A3B010F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5">
    <w:nsid w:val="7A85230E"/>
    <w:multiLevelType w:val="hybridMultilevel"/>
    <w:tmpl w:val="EF7C042C"/>
    <w:lvl w:ilvl="0" w:tplc="BD645BBA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A3B010F4">
      <w:numFmt w:val="bullet"/>
      <w:lvlText w:val="-"/>
      <w:lvlJc w:val="left"/>
      <w:pPr>
        <w:ind w:left="1010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6">
    <w:nsid w:val="7BF0757B"/>
    <w:multiLevelType w:val="hybridMultilevel"/>
    <w:tmpl w:val="7C0ECBE6"/>
    <w:lvl w:ilvl="0" w:tplc="04090001">
      <w:start w:val="1"/>
      <w:numFmt w:val="decimalEnclosedCircle"/>
      <w:lvlText w:val="%1"/>
      <w:lvlJc w:val="left"/>
      <w:pPr>
        <w:ind w:left="800" w:hanging="400"/>
      </w:pPr>
    </w:lvl>
    <w:lvl w:ilvl="1" w:tplc="04090003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7CA519A2"/>
    <w:multiLevelType w:val="hybridMultilevel"/>
    <w:tmpl w:val="2BA47EEC"/>
    <w:lvl w:ilvl="0" w:tplc="BD645BBA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A3B010F4">
      <w:numFmt w:val="bullet"/>
      <w:lvlText w:val="-"/>
      <w:lvlJc w:val="left"/>
      <w:pPr>
        <w:ind w:left="1010" w:hanging="40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8">
    <w:nsid w:val="7DF751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6"/>
  </w:num>
  <w:num w:numId="2">
    <w:abstractNumId w:val="64"/>
  </w:num>
  <w:num w:numId="3">
    <w:abstractNumId w:val="30"/>
  </w:num>
  <w:num w:numId="4">
    <w:abstractNumId w:val="38"/>
  </w:num>
  <w:num w:numId="5">
    <w:abstractNumId w:val="0"/>
  </w:num>
  <w:num w:numId="6">
    <w:abstractNumId w:val="67"/>
  </w:num>
  <w:num w:numId="7">
    <w:abstractNumId w:val="35"/>
  </w:num>
  <w:num w:numId="8">
    <w:abstractNumId w:val="72"/>
  </w:num>
  <w:num w:numId="9">
    <w:abstractNumId w:val="37"/>
  </w:num>
  <w:num w:numId="10">
    <w:abstractNumId w:val="10"/>
  </w:num>
  <w:num w:numId="11">
    <w:abstractNumId w:val="57"/>
  </w:num>
  <w:num w:numId="12">
    <w:abstractNumId w:val="13"/>
  </w:num>
  <w:num w:numId="13">
    <w:abstractNumId w:val="11"/>
  </w:num>
  <w:num w:numId="14">
    <w:abstractNumId w:val="71"/>
  </w:num>
  <w:num w:numId="15">
    <w:abstractNumId w:val="22"/>
  </w:num>
  <w:num w:numId="16">
    <w:abstractNumId w:val="20"/>
  </w:num>
  <w:num w:numId="17">
    <w:abstractNumId w:val="52"/>
  </w:num>
  <w:num w:numId="18">
    <w:abstractNumId w:val="19"/>
  </w:num>
  <w:num w:numId="19">
    <w:abstractNumId w:val="76"/>
  </w:num>
  <w:num w:numId="20">
    <w:abstractNumId w:val="66"/>
  </w:num>
  <w:num w:numId="21">
    <w:abstractNumId w:val="54"/>
  </w:num>
  <w:num w:numId="22">
    <w:abstractNumId w:val="36"/>
  </w:num>
  <w:num w:numId="23">
    <w:abstractNumId w:val="70"/>
  </w:num>
  <w:num w:numId="24">
    <w:abstractNumId w:val="21"/>
  </w:num>
  <w:num w:numId="25">
    <w:abstractNumId w:val="60"/>
  </w:num>
  <w:num w:numId="26">
    <w:abstractNumId w:val="31"/>
  </w:num>
  <w:num w:numId="27">
    <w:abstractNumId w:val="25"/>
  </w:num>
  <w:num w:numId="28">
    <w:abstractNumId w:val="14"/>
  </w:num>
  <w:num w:numId="29">
    <w:abstractNumId w:val="63"/>
  </w:num>
  <w:num w:numId="30">
    <w:abstractNumId w:val="34"/>
  </w:num>
  <w:num w:numId="31">
    <w:abstractNumId w:val="41"/>
  </w:num>
  <w:num w:numId="32">
    <w:abstractNumId w:val="69"/>
  </w:num>
  <w:num w:numId="33">
    <w:abstractNumId w:val="28"/>
  </w:num>
  <w:num w:numId="34">
    <w:abstractNumId w:val="26"/>
  </w:num>
  <w:num w:numId="35">
    <w:abstractNumId w:val="42"/>
  </w:num>
  <w:num w:numId="36">
    <w:abstractNumId w:val="39"/>
  </w:num>
  <w:num w:numId="37">
    <w:abstractNumId w:val="43"/>
  </w:num>
  <w:num w:numId="38">
    <w:abstractNumId w:val="78"/>
  </w:num>
  <w:num w:numId="39">
    <w:abstractNumId w:val="40"/>
  </w:num>
  <w:num w:numId="40">
    <w:abstractNumId w:val="9"/>
  </w:num>
  <w:num w:numId="41">
    <w:abstractNumId w:val="59"/>
  </w:num>
  <w:num w:numId="42">
    <w:abstractNumId w:val="68"/>
  </w:num>
  <w:num w:numId="43">
    <w:abstractNumId w:val="45"/>
  </w:num>
  <w:num w:numId="44">
    <w:abstractNumId w:val="55"/>
  </w:num>
  <w:num w:numId="45">
    <w:abstractNumId w:val="7"/>
  </w:num>
  <w:num w:numId="46">
    <w:abstractNumId w:val="6"/>
  </w:num>
  <w:num w:numId="47">
    <w:abstractNumId w:val="5"/>
  </w:num>
  <w:num w:numId="48">
    <w:abstractNumId w:val="4"/>
  </w:num>
  <w:num w:numId="49">
    <w:abstractNumId w:val="3"/>
  </w:num>
  <w:num w:numId="50">
    <w:abstractNumId w:val="2"/>
  </w:num>
  <w:num w:numId="51">
    <w:abstractNumId w:val="1"/>
  </w:num>
  <w:num w:numId="52">
    <w:abstractNumId w:val="51"/>
  </w:num>
  <w:num w:numId="53">
    <w:abstractNumId w:val="29"/>
  </w:num>
  <w:num w:numId="54">
    <w:abstractNumId w:val="15"/>
  </w:num>
  <w:num w:numId="55">
    <w:abstractNumId w:val="62"/>
  </w:num>
  <w:num w:numId="56">
    <w:abstractNumId w:val="32"/>
  </w:num>
  <w:num w:numId="57">
    <w:abstractNumId w:val="17"/>
  </w:num>
  <w:num w:numId="58">
    <w:abstractNumId w:val="53"/>
  </w:num>
  <w:num w:numId="59">
    <w:abstractNumId w:val="74"/>
  </w:num>
  <w:num w:numId="60">
    <w:abstractNumId w:val="44"/>
  </w:num>
  <w:num w:numId="61">
    <w:abstractNumId w:val="50"/>
  </w:num>
  <w:num w:numId="62">
    <w:abstractNumId w:val="65"/>
  </w:num>
  <w:num w:numId="63">
    <w:abstractNumId w:val="73"/>
  </w:num>
  <w:num w:numId="64">
    <w:abstractNumId w:val="48"/>
  </w:num>
  <w:num w:numId="65">
    <w:abstractNumId w:val="18"/>
  </w:num>
  <w:num w:numId="66">
    <w:abstractNumId w:val="8"/>
  </w:num>
  <w:num w:numId="67">
    <w:abstractNumId w:val="77"/>
  </w:num>
  <w:num w:numId="68">
    <w:abstractNumId w:val="61"/>
  </w:num>
  <w:num w:numId="69">
    <w:abstractNumId w:val="75"/>
  </w:num>
  <w:num w:numId="70">
    <w:abstractNumId w:val="24"/>
  </w:num>
  <w:num w:numId="71">
    <w:abstractNumId w:val="27"/>
  </w:num>
  <w:num w:numId="72">
    <w:abstractNumId w:val="16"/>
  </w:num>
  <w:num w:numId="73">
    <w:abstractNumId w:val="33"/>
  </w:num>
  <w:num w:numId="74">
    <w:abstractNumId w:val="49"/>
  </w:num>
  <w:num w:numId="75">
    <w:abstractNumId w:val="58"/>
  </w:num>
  <w:num w:numId="76">
    <w:abstractNumId w:val="12"/>
  </w:num>
  <w:num w:numId="77">
    <w:abstractNumId w:val="46"/>
  </w:num>
  <w:num w:numId="78">
    <w:abstractNumId w:val="47"/>
  </w:num>
  <w:num w:numId="79">
    <w:abstractNumId w:val="23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bordersDoNotSurroundHeader/>
  <w:bordersDoNotSurroundFooter/>
  <w:hideSpellingErrors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8880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C1HProject" w:val="..\rKernelGuide.d2h"/>
  </w:docVars>
  <w:rsids>
    <w:rsidRoot w:val="00695F86"/>
    <w:rsid w:val="00000019"/>
    <w:rsid w:val="0000037B"/>
    <w:rsid w:val="00002746"/>
    <w:rsid w:val="000031FE"/>
    <w:rsid w:val="00004472"/>
    <w:rsid w:val="00005266"/>
    <w:rsid w:val="00006172"/>
    <w:rsid w:val="000069E6"/>
    <w:rsid w:val="00007040"/>
    <w:rsid w:val="00007610"/>
    <w:rsid w:val="00007DDB"/>
    <w:rsid w:val="00012A0E"/>
    <w:rsid w:val="00012FBA"/>
    <w:rsid w:val="00013217"/>
    <w:rsid w:val="0001446C"/>
    <w:rsid w:val="000159A0"/>
    <w:rsid w:val="00015C56"/>
    <w:rsid w:val="0001642B"/>
    <w:rsid w:val="00017D03"/>
    <w:rsid w:val="00017FA6"/>
    <w:rsid w:val="00020298"/>
    <w:rsid w:val="000202CC"/>
    <w:rsid w:val="00020ACF"/>
    <w:rsid w:val="00020D83"/>
    <w:rsid w:val="000216E7"/>
    <w:rsid w:val="000229D4"/>
    <w:rsid w:val="000229FD"/>
    <w:rsid w:val="00023C00"/>
    <w:rsid w:val="00023D39"/>
    <w:rsid w:val="000248B2"/>
    <w:rsid w:val="00025428"/>
    <w:rsid w:val="00027206"/>
    <w:rsid w:val="00027B7D"/>
    <w:rsid w:val="00027FD3"/>
    <w:rsid w:val="0003142F"/>
    <w:rsid w:val="000316D3"/>
    <w:rsid w:val="00032107"/>
    <w:rsid w:val="0003284F"/>
    <w:rsid w:val="00032CFB"/>
    <w:rsid w:val="0003325D"/>
    <w:rsid w:val="00033A1D"/>
    <w:rsid w:val="00034178"/>
    <w:rsid w:val="00034F6A"/>
    <w:rsid w:val="000368B4"/>
    <w:rsid w:val="00036A91"/>
    <w:rsid w:val="00037FF1"/>
    <w:rsid w:val="000438A4"/>
    <w:rsid w:val="0004707C"/>
    <w:rsid w:val="00047B16"/>
    <w:rsid w:val="00051685"/>
    <w:rsid w:val="00052BF6"/>
    <w:rsid w:val="00053B87"/>
    <w:rsid w:val="000551B0"/>
    <w:rsid w:val="00055654"/>
    <w:rsid w:val="00055C27"/>
    <w:rsid w:val="00056761"/>
    <w:rsid w:val="0005723A"/>
    <w:rsid w:val="000600E5"/>
    <w:rsid w:val="00060C90"/>
    <w:rsid w:val="00062816"/>
    <w:rsid w:val="00063E5E"/>
    <w:rsid w:val="00065764"/>
    <w:rsid w:val="000669D7"/>
    <w:rsid w:val="000700C2"/>
    <w:rsid w:val="00070606"/>
    <w:rsid w:val="00070BB4"/>
    <w:rsid w:val="00073C27"/>
    <w:rsid w:val="00074247"/>
    <w:rsid w:val="00074A2B"/>
    <w:rsid w:val="00074BC4"/>
    <w:rsid w:val="0007553F"/>
    <w:rsid w:val="0007564B"/>
    <w:rsid w:val="00080B24"/>
    <w:rsid w:val="00080E7A"/>
    <w:rsid w:val="00081C1E"/>
    <w:rsid w:val="00081E49"/>
    <w:rsid w:val="00082239"/>
    <w:rsid w:val="000831D8"/>
    <w:rsid w:val="00083D60"/>
    <w:rsid w:val="00084AC1"/>
    <w:rsid w:val="000873F5"/>
    <w:rsid w:val="000877E3"/>
    <w:rsid w:val="0009019D"/>
    <w:rsid w:val="00090F3E"/>
    <w:rsid w:val="00091696"/>
    <w:rsid w:val="00092305"/>
    <w:rsid w:val="000929E6"/>
    <w:rsid w:val="0009398E"/>
    <w:rsid w:val="00094BE9"/>
    <w:rsid w:val="0009505F"/>
    <w:rsid w:val="000955DC"/>
    <w:rsid w:val="00095D70"/>
    <w:rsid w:val="00096A56"/>
    <w:rsid w:val="000A06A2"/>
    <w:rsid w:val="000A19AC"/>
    <w:rsid w:val="000A1ED8"/>
    <w:rsid w:val="000A469A"/>
    <w:rsid w:val="000A4E63"/>
    <w:rsid w:val="000A64D5"/>
    <w:rsid w:val="000A725D"/>
    <w:rsid w:val="000A7CDD"/>
    <w:rsid w:val="000B11EC"/>
    <w:rsid w:val="000B17CD"/>
    <w:rsid w:val="000B1BA3"/>
    <w:rsid w:val="000B1EDE"/>
    <w:rsid w:val="000B3769"/>
    <w:rsid w:val="000B4ADE"/>
    <w:rsid w:val="000B5093"/>
    <w:rsid w:val="000B57CC"/>
    <w:rsid w:val="000B6993"/>
    <w:rsid w:val="000B7BFB"/>
    <w:rsid w:val="000B7E50"/>
    <w:rsid w:val="000C227E"/>
    <w:rsid w:val="000C529D"/>
    <w:rsid w:val="000C66E4"/>
    <w:rsid w:val="000D0146"/>
    <w:rsid w:val="000D2CDB"/>
    <w:rsid w:val="000D4197"/>
    <w:rsid w:val="000D4CB6"/>
    <w:rsid w:val="000D62EA"/>
    <w:rsid w:val="000D6C79"/>
    <w:rsid w:val="000D70EF"/>
    <w:rsid w:val="000D79C8"/>
    <w:rsid w:val="000D7E1C"/>
    <w:rsid w:val="000E095A"/>
    <w:rsid w:val="000E125F"/>
    <w:rsid w:val="000E2110"/>
    <w:rsid w:val="000E238A"/>
    <w:rsid w:val="000E3175"/>
    <w:rsid w:val="000E3811"/>
    <w:rsid w:val="000E4CB4"/>
    <w:rsid w:val="000E6290"/>
    <w:rsid w:val="000E6D82"/>
    <w:rsid w:val="000F0676"/>
    <w:rsid w:val="000F281F"/>
    <w:rsid w:val="000F3856"/>
    <w:rsid w:val="000F44EA"/>
    <w:rsid w:val="000F63D0"/>
    <w:rsid w:val="0010258C"/>
    <w:rsid w:val="00104152"/>
    <w:rsid w:val="00104271"/>
    <w:rsid w:val="001044DA"/>
    <w:rsid w:val="001046EB"/>
    <w:rsid w:val="00104A8C"/>
    <w:rsid w:val="00105F4E"/>
    <w:rsid w:val="001072AF"/>
    <w:rsid w:val="001073FB"/>
    <w:rsid w:val="0010781A"/>
    <w:rsid w:val="00110CAB"/>
    <w:rsid w:val="00110EB3"/>
    <w:rsid w:val="001126D2"/>
    <w:rsid w:val="00112799"/>
    <w:rsid w:val="001139AF"/>
    <w:rsid w:val="00115655"/>
    <w:rsid w:val="00122F29"/>
    <w:rsid w:val="0012410E"/>
    <w:rsid w:val="001248AF"/>
    <w:rsid w:val="00124C70"/>
    <w:rsid w:val="001251C1"/>
    <w:rsid w:val="00125689"/>
    <w:rsid w:val="00125738"/>
    <w:rsid w:val="00125E59"/>
    <w:rsid w:val="0012655E"/>
    <w:rsid w:val="00127134"/>
    <w:rsid w:val="00127AE3"/>
    <w:rsid w:val="00130DFF"/>
    <w:rsid w:val="00133310"/>
    <w:rsid w:val="001355B7"/>
    <w:rsid w:val="00136435"/>
    <w:rsid w:val="0013658B"/>
    <w:rsid w:val="00137022"/>
    <w:rsid w:val="001370FD"/>
    <w:rsid w:val="001417A7"/>
    <w:rsid w:val="001426C5"/>
    <w:rsid w:val="00143270"/>
    <w:rsid w:val="00143D0D"/>
    <w:rsid w:val="00145206"/>
    <w:rsid w:val="001455A7"/>
    <w:rsid w:val="00146296"/>
    <w:rsid w:val="00146AAF"/>
    <w:rsid w:val="00147335"/>
    <w:rsid w:val="00150DB8"/>
    <w:rsid w:val="001527DC"/>
    <w:rsid w:val="00152EB9"/>
    <w:rsid w:val="00153450"/>
    <w:rsid w:val="00153750"/>
    <w:rsid w:val="00153F3F"/>
    <w:rsid w:val="00154524"/>
    <w:rsid w:val="00154662"/>
    <w:rsid w:val="00154912"/>
    <w:rsid w:val="00154A28"/>
    <w:rsid w:val="001565E3"/>
    <w:rsid w:val="00162FBD"/>
    <w:rsid w:val="001637C0"/>
    <w:rsid w:val="00163F81"/>
    <w:rsid w:val="0016583C"/>
    <w:rsid w:val="001658CA"/>
    <w:rsid w:val="00166B95"/>
    <w:rsid w:val="00167BB7"/>
    <w:rsid w:val="00170917"/>
    <w:rsid w:val="001715E8"/>
    <w:rsid w:val="00172250"/>
    <w:rsid w:val="00172736"/>
    <w:rsid w:val="001760D2"/>
    <w:rsid w:val="00176357"/>
    <w:rsid w:val="00176AE4"/>
    <w:rsid w:val="00181D8D"/>
    <w:rsid w:val="00183F21"/>
    <w:rsid w:val="0018426A"/>
    <w:rsid w:val="00185022"/>
    <w:rsid w:val="00185058"/>
    <w:rsid w:val="00185856"/>
    <w:rsid w:val="00187FD0"/>
    <w:rsid w:val="001916C6"/>
    <w:rsid w:val="00191709"/>
    <w:rsid w:val="0019505F"/>
    <w:rsid w:val="001952CB"/>
    <w:rsid w:val="00196476"/>
    <w:rsid w:val="00196850"/>
    <w:rsid w:val="001A15E9"/>
    <w:rsid w:val="001A1616"/>
    <w:rsid w:val="001A1A88"/>
    <w:rsid w:val="001A49BC"/>
    <w:rsid w:val="001A5517"/>
    <w:rsid w:val="001A552D"/>
    <w:rsid w:val="001A5943"/>
    <w:rsid w:val="001A6610"/>
    <w:rsid w:val="001B00BD"/>
    <w:rsid w:val="001B063C"/>
    <w:rsid w:val="001B0F13"/>
    <w:rsid w:val="001B2999"/>
    <w:rsid w:val="001B2A1D"/>
    <w:rsid w:val="001B2DDC"/>
    <w:rsid w:val="001B49DC"/>
    <w:rsid w:val="001B5ACF"/>
    <w:rsid w:val="001B5F2F"/>
    <w:rsid w:val="001B7C49"/>
    <w:rsid w:val="001C0360"/>
    <w:rsid w:val="001C03A0"/>
    <w:rsid w:val="001C04F5"/>
    <w:rsid w:val="001C092F"/>
    <w:rsid w:val="001C482C"/>
    <w:rsid w:val="001C4945"/>
    <w:rsid w:val="001C4AD7"/>
    <w:rsid w:val="001C6073"/>
    <w:rsid w:val="001D1496"/>
    <w:rsid w:val="001D3471"/>
    <w:rsid w:val="001D522E"/>
    <w:rsid w:val="001D5363"/>
    <w:rsid w:val="001D7F1B"/>
    <w:rsid w:val="001E11BB"/>
    <w:rsid w:val="001E1334"/>
    <w:rsid w:val="001E4F29"/>
    <w:rsid w:val="001E5903"/>
    <w:rsid w:val="001E79F8"/>
    <w:rsid w:val="001F0406"/>
    <w:rsid w:val="001F1889"/>
    <w:rsid w:val="001F222C"/>
    <w:rsid w:val="001F24D2"/>
    <w:rsid w:val="001F6C98"/>
    <w:rsid w:val="001F77F6"/>
    <w:rsid w:val="00201A0E"/>
    <w:rsid w:val="00202E8C"/>
    <w:rsid w:val="00204546"/>
    <w:rsid w:val="00205212"/>
    <w:rsid w:val="0020547B"/>
    <w:rsid w:val="00206330"/>
    <w:rsid w:val="0020761E"/>
    <w:rsid w:val="002078E6"/>
    <w:rsid w:val="00210039"/>
    <w:rsid w:val="00211B4B"/>
    <w:rsid w:val="00212727"/>
    <w:rsid w:val="00216291"/>
    <w:rsid w:val="002163C3"/>
    <w:rsid w:val="00217B4E"/>
    <w:rsid w:val="00222197"/>
    <w:rsid w:val="00226185"/>
    <w:rsid w:val="00232356"/>
    <w:rsid w:val="00232919"/>
    <w:rsid w:val="00234950"/>
    <w:rsid w:val="00235922"/>
    <w:rsid w:val="00240971"/>
    <w:rsid w:val="00240ADA"/>
    <w:rsid w:val="0024521A"/>
    <w:rsid w:val="002504E0"/>
    <w:rsid w:val="002529F4"/>
    <w:rsid w:val="00255125"/>
    <w:rsid w:val="0025688C"/>
    <w:rsid w:val="0025704C"/>
    <w:rsid w:val="00261B0C"/>
    <w:rsid w:val="00263C2C"/>
    <w:rsid w:val="002648C8"/>
    <w:rsid w:val="002655E8"/>
    <w:rsid w:val="00265858"/>
    <w:rsid w:val="002658B9"/>
    <w:rsid w:val="00266FF0"/>
    <w:rsid w:val="00267EBC"/>
    <w:rsid w:val="00270D42"/>
    <w:rsid w:val="00273015"/>
    <w:rsid w:val="00274216"/>
    <w:rsid w:val="0027486B"/>
    <w:rsid w:val="00274C01"/>
    <w:rsid w:val="0027640D"/>
    <w:rsid w:val="002767BB"/>
    <w:rsid w:val="00277B76"/>
    <w:rsid w:val="0028006B"/>
    <w:rsid w:val="002810DE"/>
    <w:rsid w:val="00281CA2"/>
    <w:rsid w:val="00282975"/>
    <w:rsid w:val="00285270"/>
    <w:rsid w:val="00285C0A"/>
    <w:rsid w:val="00290301"/>
    <w:rsid w:val="002903F4"/>
    <w:rsid w:val="0029111B"/>
    <w:rsid w:val="00291854"/>
    <w:rsid w:val="0029194C"/>
    <w:rsid w:val="00291EF0"/>
    <w:rsid w:val="00292481"/>
    <w:rsid w:val="002944C2"/>
    <w:rsid w:val="0029496C"/>
    <w:rsid w:val="00296FC5"/>
    <w:rsid w:val="00297CE9"/>
    <w:rsid w:val="002A0393"/>
    <w:rsid w:val="002A09FE"/>
    <w:rsid w:val="002A230F"/>
    <w:rsid w:val="002A3E7C"/>
    <w:rsid w:val="002A4F37"/>
    <w:rsid w:val="002A4F7B"/>
    <w:rsid w:val="002A507A"/>
    <w:rsid w:val="002A531F"/>
    <w:rsid w:val="002A595F"/>
    <w:rsid w:val="002A5ACC"/>
    <w:rsid w:val="002A707A"/>
    <w:rsid w:val="002B047C"/>
    <w:rsid w:val="002B2404"/>
    <w:rsid w:val="002B2ED3"/>
    <w:rsid w:val="002B3921"/>
    <w:rsid w:val="002B6065"/>
    <w:rsid w:val="002B7B59"/>
    <w:rsid w:val="002B7BD7"/>
    <w:rsid w:val="002C09CE"/>
    <w:rsid w:val="002C179D"/>
    <w:rsid w:val="002C1CD9"/>
    <w:rsid w:val="002C30F6"/>
    <w:rsid w:val="002C77F5"/>
    <w:rsid w:val="002D06E0"/>
    <w:rsid w:val="002D141E"/>
    <w:rsid w:val="002D2379"/>
    <w:rsid w:val="002D4C48"/>
    <w:rsid w:val="002D4C6B"/>
    <w:rsid w:val="002D5C96"/>
    <w:rsid w:val="002D655A"/>
    <w:rsid w:val="002D7EDE"/>
    <w:rsid w:val="002E058A"/>
    <w:rsid w:val="002E142E"/>
    <w:rsid w:val="002E30D4"/>
    <w:rsid w:val="002E6142"/>
    <w:rsid w:val="002E7CB2"/>
    <w:rsid w:val="002F072A"/>
    <w:rsid w:val="002F10D2"/>
    <w:rsid w:val="002F3049"/>
    <w:rsid w:val="002F5BD3"/>
    <w:rsid w:val="003024B0"/>
    <w:rsid w:val="00303750"/>
    <w:rsid w:val="0030457E"/>
    <w:rsid w:val="00304D2F"/>
    <w:rsid w:val="00305047"/>
    <w:rsid w:val="003055F5"/>
    <w:rsid w:val="003069EB"/>
    <w:rsid w:val="00307438"/>
    <w:rsid w:val="00307B2B"/>
    <w:rsid w:val="00310175"/>
    <w:rsid w:val="00312109"/>
    <w:rsid w:val="0031562B"/>
    <w:rsid w:val="00315D8F"/>
    <w:rsid w:val="0031611B"/>
    <w:rsid w:val="00317204"/>
    <w:rsid w:val="003203FC"/>
    <w:rsid w:val="003217BD"/>
    <w:rsid w:val="00321A4C"/>
    <w:rsid w:val="00322546"/>
    <w:rsid w:val="00323235"/>
    <w:rsid w:val="00324B14"/>
    <w:rsid w:val="00324B36"/>
    <w:rsid w:val="00324C0A"/>
    <w:rsid w:val="00327AAE"/>
    <w:rsid w:val="0033075E"/>
    <w:rsid w:val="0033236C"/>
    <w:rsid w:val="00332F84"/>
    <w:rsid w:val="00333968"/>
    <w:rsid w:val="003365A4"/>
    <w:rsid w:val="003415C0"/>
    <w:rsid w:val="00343606"/>
    <w:rsid w:val="00345792"/>
    <w:rsid w:val="00346FA7"/>
    <w:rsid w:val="003474EA"/>
    <w:rsid w:val="00347FB3"/>
    <w:rsid w:val="0035028F"/>
    <w:rsid w:val="003514CF"/>
    <w:rsid w:val="00351BD7"/>
    <w:rsid w:val="00352567"/>
    <w:rsid w:val="00353844"/>
    <w:rsid w:val="003540B3"/>
    <w:rsid w:val="0035551B"/>
    <w:rsid w:val="00355DE9"/>
    <w:rsid w:val="00355EEA"/>
    <w:rsid w:val="00357026"/>
    <w:rsid w:val="00357CD4"/>
    <w:rsid w:val="003622C3"/>
    <w:rsid w:val="00362B90"/>
    <w:rsid w:val="00364527"/>
    <w:rsid w:val="00364E63"/>
    <w:rsid w:val="00365A51"/>
    <w:rsid w:val="00370FD8"/>
    <w:rsid w:val="00371866"/>
    <w:rsid w:val="003740A3"/>
    <w:rsid w:val="00374173"/>
    <w:rsid w:val="003744B1"/>
    <w:rsid w:val="0037535E"/>
    <w:rsid w:val="0038106D"/>
    <w:rsid w:val="003819F0"/>
    <w:rsid w:val="00382528"/>
    <w:rsid w:val="00382781"/>
    <w:rsid w:val="003839DB"/>
    <w:rsid w:val="00383B0F"/>
    <w:rsid w:val="00383E39"/>
    <w:rsid w:val="00384AFA"/>
    <w:rsid w:val="00387067"/>
    <w:rsid w:val="003871D2"/>
    <w:rsid w:val="00392798"/>
    <w:rsid w:val="00392E0E"/>
    <w:rsid w:val="00392E68"/>
    <w:rsid w:val="00394150"/>
    <w:rsid w:val="00394735"/>
    <w:rsid w:val="00395F21"/>
    <w:rsid w:val="003976A1"/>
    <w:rsid w:val="00397F11"/>
    <w:rsid w:val="003A0A21"/>
    <w:rsid w:val="003A166E"/>
    <w:rsid w:val="003A4099"/>
    <w:rsid w:val="003A442C"/>
    <w:rsid w:val="003A47F2"/>
    <w:rsid w:val="003A4A05"/>
    <w:rsid w:val="003A569E"/>
    <w:rsid w:val="003B107D"/>
    <w:rsid w:val="003B1FAC"/>
    <w:rsid w:val="003B24D2"/>
    <w:rsid w:val="003B4591"/>
    <w:rsid w:val="003B46DB"/>
    <w:rsid w:val="003B5417"/>
    <w:rsid w:val="003B784D"/>
    <w:rsid w:val="003B7A85"/>
    <w:rsid w:val="003B7C76"/>
    <w:rsid w:val="003C01E5"/>
    <w:rsid w:val="003C45F2"/>
    <w:rsid w:val="003C6BBE"/>
    <w:rsid w:val="003C71B4"/>
    <w:rsid w:val="003C7EC9"/>
    <w:rsid w:val="003D0178"/>
    <w:rsid w:val="003D10A6"/>
    <w:rsid w:val="003D2659"/>
    <w:rsid w:val="003D2B1C"/>
    <w:rsid w:val="003D32E3"/>
    <w:rsid w:val="003D4149"/>
    <w:rsid w:val="003D602F"/>
    <w:rsid w:val="003D64F0"/>
    <w:rsid w:val="003D6ADD"/>
    <w:rsid w:val="003D76D0"/>
    <w:rsid w:val="003D773A"/>
    <w:rsid w:val="003E0D4E"/>
    <w:rsid w:val="003E373E"/>
    <w:rsid w:val="003E3987"/>
    <w:rsid w:val="003E4237"/>
    <w:rsid w:val="003E431A"/>
    <w:rsid w:val="003E4F83"/>
    <w:rsid w:val="003E532B"/>
    <w:rsid w:val="003E64DB"/>
    <w:rsid w:val="003E673A"/>
    <w:rsid w:val="003E71BC"/>
    <w:rsid w:val="003F05AE"/>
    <w:rsid w:val="003F1A22"/>
    <w:rsid w:val="003F23EF"/>
    <w:rsid w:val="003F3639"/>
    <w:rsid w:val="003F3DC4"/>
    <w:rsid w:val="003F553F"/>
    <w:rsid w:val="003F6E44"/>
    <w:rsid w:val="003F79BE"/>
    <w:rsid w:val="00400153"/>
    <w:rsid w:val="00400499"/>
    <w:rsid w:val="00400F22"/>
    <w:rsid w:val="00401EED"/>
    <w:rsid w:val="0040207F"/>
    <w:rsid w:val="0040359C"/>
    <w:rsid w:val="00404A28"/>
    <w:rsid w:val="00404E09"/>
    <w:rsid w:val="004050EF"/>
    <w:rsid w:val="00405C34"/>
    <w:rsid w:val="0040689D"/>
    <w:rsid w:val="00407072"/>
    <w:rsid w:val="00407459"/>
    <w:rsid w:val="00407981"/>
    <w:rsid w:val="004079BF"/>
    <w:rsid w:val="00407C91"/>
    <w:rsid w:val="00410595"/>
    <w:rsid w:val="0041077B"/>
    <w:rsid w:val="004107A4"/>
    <w:rsid w:val="00410BB2"/>
    <w:rsid w:val="00411663"/>
    <w:rsid w:val="0041297C"/>
    <w:rsid w:val="00414DB1"/>
    <w:rsid w:val="004151C2"/>
    <w:rsid w:val="004159BE"/>
    <w:rsid w:val="00417F81"/>
    <w:rsid w:val="00420136"/>
    <w:rsid w:val="004205D9"/>
    <w:rsid w:val="004207F8"/>
    <w:rsid w:val="00421319"/>
    <w:rsid w:val="00421351"/>
    <w:rsid w:val="00423034"/>
    <w:rsid w:val="00423250"/>
    <w:rsid w:val="0042368B"/>
    <w:rsid w:val="00423CE9"/>
    <w:rsid w:val="00423F08"/>
    <w:rsid w:val="00424685"/>
    <w:rsid w:val="00425EDE"/>
    <w:rsid w:val="0042622B"/>
    <w:rsid w:val="004265DB"/>
    <w:rsid w:val="00432FB3"/>
    <w:rsid w:val="00433C6B"/>
    <w:rsid w:val="004342F8"/>
    <w:rsid w:val="0043510B"/>
    <w:rsid w:val="004358A4"/>
    <w:rsid w:val="00435AC7"/>
    <w:rsid w:val="0043768F"/>
    <w:rsid w:val="004435D3"/>
    <w:rsid w:val="004438DC"/>
    <w:rsid w:val="00444B6D"/>
    <w:rsid w:val="0044604D"/>
    <w:rsid w:val="004476E3"/>
    <w:rsid w:val="0045007A"/>
    <w:rsid w:val="0045107E"/>
    <w:rsid w:val="0045380E"/>
    <w:rsid w:val="0045391C"/>
    <w:rsid w:val="00453EC1"/>
    <w:rsid w:val="00455896"/>
    <w:rsid w:val="00460412"/>
    <w:rsid w:val="00460509"/>
    <w:rsid w:val="00460780"/>
    <w:rsid w:val="00460BDB"/>
    <w:rsid w:val="0046102C"/>
    <w:rsid w:val="00461185"/>
    <w:rsid w:val="00462812"/>
    <w:rsid w:val="00465B80"/>
    <w:rsid w:val="0046608E"/>
    <w:rsid w:val="00466C63"/>
    <w:rsid w:val="00466CA1"/>
    <w:rsid w:val="00466CFB"/>
    <w:rsid w:val="004714F7"/>
    <w:rsid w:val="00471775"/>
    <w:rsid w:val="004719FB"/>
    <w:rsid w:val="00473895"/>
    <w:rsid w:val="0047521F"/>
    <w:rsid w:val="00477110"/>
    <w:rsid w:val="0047751E"/>
    <w:rsid w:val="00477718"/>
    <w:rsid w:val="00477D06"/>
    <w:rsid w:val="004817DF"/>
    <w:rsid w:val="0048310A"/>
    <w:rsid w:val="00484B8D"/>
    <w:rsid w:val="00486A67"/>
    <w:rsid w:val="0048725B"/>
    <w:rsid w:val="00487B43"/>
    <w:rsid w:val="00492A07"/>
    <w:rsid w:val="0049301D"/>
    <w:rsid w:val="00493917"/>
    <w:rsid w:val="00493B5E"/>
    <w:rsid w:val="00494162"/>
    <w:rsid w:val="0049449A"/>
    <w:rsid w:val="00496AC5"/>
    <w:rsid w:val="00497416"/>
    <w:rsid w:val="004A0347"/>
    <w:rsid w:val="004A0411"/>
    <w:rsid w:val="004A1653"/>
    <w:rsid w:val="004A1D23"/>
    <w:rsid w:val="004A20B4"/>
    <w:rsid w:val="004A28B8"/>
    <w:rsid w:val="004A2A24"/>
    <w:rsid w:val="004A2DA8"/>
    <w:rsid w:val="004A4678"/>
    <w:rsid w:val="004A52B9"/>
    <w:rsid w:val="004A5F41"/>
    <w:rsid w:val="004A6CA6"/>
    <w:rsid w:val="004B07DB"/>
    <w:rsid w:val="004B1335"/>
    <w:rsid w:val="004B1561"/>
    <w:rsid w:val="004B17A8"/>
    <w:rsid w:val="004B1A53"/>
    <w:rsid w:val="004B255A"/>
    <w:rsid w:val="004B2916"/>
    <w:rsid w:val="004B2DEE"/>
    <w:rsid w:val="004B3006"/>
    <w:rsid w:val="004B3DD5"/>
    <w:rsid w:val="004B47F0"/>
    <w:rsid w:val="004B5606"/>
    <w:rsid w:val="004B5DBB"/>
    <w:rsid w:val="004B7074"/>
    <w:rsid w:val="004B74E9"/>
    <w:rsid w:val="004B7C76"/>
    <w:rsid w:val="004B7C8C"/>
    <w:rsid w:val="004C0443"/>
    <w:rsid w:val="004C10BB"/>
    <w:rsid w:val="004C1540"/>
    <w:rsid w:val="004C3A42"/>
    <w:rsid w:val="004C41F6"/>
    <w:rsid w:val="004C5249"/>
    <w:rsid w:val="004C566F"/>
    <w:rsid w:val="004C701E"/>
    <w:rsid w:val="004C7D37"/>
    <w:rsid w:val="004C7EBB"/>
    <w:rsid w:val="004D0265"/>
    <w:rsid w:val="004D080F"/>
    <w:rsid w:val="004D13F8"/>
    <w:rsid w:val="004D1C45"/>
    <w:rsid w:val="004D21A0"/>
    <w:rsid w:val="004D46AE"/>
    <w:rsid w:val="004D4798"/>
    <w:rsid w:val="004D55A5"/>
    <w:rsid w:val="004D575A"/>
    <w:rsid w:val="004E077C"/>
    <w:rsid w:val="004E1838"/>
    <w:rsid w:val="004E3621"/>
    <w:rsid w:val="004E5675"/>
    <w:rsid w:val="004E5B65"/>
    <w:rsid w:val="004E76D4"/>
    <w:rsid w:val="004F1B45"/>
    <w:rsid w:val="004F1BAB"/>
    <w:rsid w:val="004F3D8F"/>
    <w:rsid w:val="004F4275"/>
    <w:rsid w:val="004F5727"/>
    <w:rsid w:val="004F6A09"/>
    <w:rsid w:val="004F763B"/>
    <w:rsid w:val="005005FA"/>
    <w:rsid w:val="005102B6"/>
    <w:rsid w:val="00510A72"/>
    <w:rsid w:val="005115FA"/>
    <w:rsid w:val="005120B0"/>
    <w:rsid w:val="005125F3"/>
    <w:rsid w:val="00512633"/>
    <w:rsid w:val="00512AB5"/>
    <w:rsid w:val="00517195"/>
    <w:rsid w:val="00517361"/>
    <w:rsid w:val="00520BD4"/>
    <w:rsid w:val="005210D7"/>
    <w:rsid w:val="00521750"/>
    <w:rsid w:val="00522419"/>
    <w:rsid w:val="00524BD6"/>
    <w:rsid w:val="00526921"/>
    <w:rsid w:val="005271D6"/>
    <w:rsid w:val="00527742"/>
    <w:rsid w:val="00534FBB"/>
    <w:rsid w:val="00536391"/>
    <w:rsid w:val="00537B54"/>
    <w:rsid w:val="00540604"/>
    <w:rsid w:val="00541018"/>
    <w:rsid w:val="005412CB"/>
    <w:rsid w:val="00541E3A"/>
    <w:rsid w:val="0054410D"/>
    <w:rsid w:val="0054431C"/>
    <w:rsid w:val="00545152"/>
    <w:rsid w:val="0054545F"/>
    <w:rsid w:val="00553183"/>
    <w:rsid w:val="00553B8B"/>
    <w:rsid w:val="00554303"/>
    <w:rsid w:val="00554BC2"/>
    <w:rsid w:val="005554D1"/>
    <w:rsid w:val="00556C91"/>
    <w:rsid w:val="00556F15"/>
    <w:rsid w:val="005643DD"/>
    <w:rsid w:val="0056475C"/>
    <w:rsid w:val="005648AF"/>
    <w:rsid w:val="00565E94"/>
    <w:rsid w:val="00566247"/>
    <w:rsid w:val="00566520"/>
    <w:rsid w:val="0056661E"/>
    <w:rsid w:val="00566ADE"/>
    <w:rsid w:val="00566EB4"/>
    <w:rsid w:val="00567720"/>
    <w:rsid w:val="00567963"/>
    <w:rsid w:val="00573BB8"/>
    <w:rsid w:val="005740D4"/>
    <w:rsid w:val="00577796"/>
    <w:rsid w:val="00580CDE"/>
    <w:rsid w:val="00581BA0"/>
    <w:rsid w:val="00581C5E"/>
    <w:rsid w:val="00581CD5"/>
    <w:rsid w:val="00582E85"/>
    <w:rsid w:val="005837A6"/>
    <w:rsid w:val="00584279"/>
    <w:rsid w:val="005854E4"/>
    <w:rsid w:val="00585755"/>
    <w:rsid w:val="00587738"/>
    <w:rsid w:val="00590B40"/>
    <w:rsid w:val="00590CA2"/>
    <w:rsid w:val="0059155B"/>
    <w:rsid w:val="00591864"/>
    <w:rsid w:val="0059208C"/>
    <w:rsid w:val="005920F7"/>
    <w:rsid w:val="005936C0"/>
    <w:rsid w:val="00593BB1"/>
    <w:rsid w:val="005949C6"/>
    <w:rsid w:val="00595660"/>
    <w:rsid w:val="00596FD6"/>
    <w:rsid w:val="005975DB"/>
    <w:rsid w:val="005A1A40"/>
    <w:rsid w:val="005A1E29"/>
    <w:rsid w:val="005A23FC"/>
    <w:rsid w:val="005A279C"/>
    <w:rsid w:val="005A3A35"/>
    <w:rsid w:val="005A4DBC"/>
    <w:rsid w:val="005A5032"/>
    <w:rsid w:val="005A505E"/>
    <w:rsid w:val="005A6EA8"/>
    <w:rsid w:val="005A7261"/>
    <w:rsid w:val="005B0AA0"/>
    <w:rsid w:val="005B225E"/>
    <w:rsid w:val="005B30F9"/>
    <w:rsid w:val="005B490D"/>
    <w:rsid w:val="005B6441"/>
    <w:rsid w:val="005B7E23"/>
    <w:rsid w:val="005C03EB"/>
    <w:rsid w:val="005C0D21"/>
    <w:rsid w:val="005C18C6"/>
    <w:rsid w:val="005C1AEE"/>
    <w:rsid w:val="005C1DAA"/>
    <w:rsid w:val="005C1F2A"/>
    <w:rsid w:val="005C27DF"/>
    <w:rsid w:val="005C397C"/>
    <w:rsid w:val="005C4166"/>
    <w:rsid w:val="005C4D93"/>
    <w:rsid w:val="005D1113"/>
    <w:rsid w:val="005D168B"/>
    <w:rsid w:val="005D23C0"/>
    <w:rsid w:val="005D26B9"/>
    <w:rsid w:val="005D30C2"/>
    <w:rsid w:val="005D496F"/>
    <w:rsid w:val="005E394E"/>
    <w:rsid w:val="005E3EE9"/>
    <w:rsid w:val="005E6EC9"/>
    <w:rsid w:val="005E7E4F"/>
    <w:rsid w:val="005F01B7"/>
    <w:rsid w:val="005F071B"/>
    <w:rsid w:val="005F19BD"/>
    <w:rsid w:val="005F1E61"/>
    <w:rsid w:val="005F22A7"/>
    <w:rsid w:val="005F2BC6"/>
    <w:rsid w:val="005F4130"/>
    <w:rsid w:val="005F6105"/>
    <w:rsid w:val="005F7E17"/>
    <w:rsid w:val="00600D7B"/>
    <w:rsid w:val="00601182"/>
    <w:rsid w:val="00601782"/>
    <w:rsid w:val="006028DD"/>
    <w:rsid w:val="00603F0B"/>
    <w:rsid w:val="006043D7"/>
    <w:rsid w:val="00604ADB"/>
    <w:rsid w:val="0061176F"/>
    <w:rsid w:val="00612B99"/>
    <w:rsid w:val="0061516D"/>
    <w:rsid w:val="00615FB8"/>
    <w:rsid w:val="00616870"/>
    <w:rsid w:val="006176F5"/>
    <w:rsid w:val="00620E78"/>
    <w:rsid w:val="00622B6E"/>
    <w:rsid w:val="006231EB"/>
    <w:rsid w:val="00625F6E"/>
    <w:rsid w:val="00626716"/>
    <w:rsid w:val="006300D8"/>
    <w:rsid w:val="0063010D"/>
    <w:rsid w:val="00630213"/>
    <w:rsid w:val="006313D7"/>
    <w:rsid w:val="0063215E"/>
    <w:rsid w:val="006321A1"/>
    <w:rsid w:val="00633377"/>
    <w:rsid w:val="00634427"/>
    <w:rsid w:val="006373E8"/>
    <w:rsid w:val="00642598"/>
    <w:rsid w:val="00642C2E"/>
    <w:rsid w:val="006445FD"/>
    <w:rsid w:val="0064657A"/>
    <w:rsid w:val="00647040"/>
    <w:rsid w:val="006475A4"/>
    <w:rsid w:val="00647B65"/>
    <w:rsid w:val="00650061"/>
    <w:rsid w:val="00654AF8"/>
    <w:rsid w:val="00654E42"/>
    <w:rsid w:val="006564D4"/>
    <w:rsid w:val="00657320"/>
    <w:rsid w:val="00657931"/>
    <w:rsid w:val="006603F7"/>
    <w:rsid w:val="006604D1"/>
    <w:rsid w:val="0066066C"/>
    <w:rsid w:val="006638BA"/>
    <w:rsid w:val="00663B79"/>
    <w:rsid w:val="00665097"/>
    <w:rsid w:val="006661FB"/>
    <w:rsid w:val="00667870"/>
    <w:rsid w:val="0067029D"/>
    <w:rsid w:val="006713A8"/>
    <w:rsid w:val="006714B8"/>
    <w:rsid w:val="00671769"/>
    <w:rsid w:val="00672227"/>
    <w:rsid w:val="0067392C"/>
    <w:rsid w:val="006753B2"/>
    <w:rsid w:val="00676742"/>
    <w:rsid w:val="00676D56"/>
    <w:rsid w:val="00677463"/>
    <w:rsid w:val="006812D3"/>
    <w:rsid w:val="006827ED"/>
    <w:rsid w:val="00683065"/>
    <w:rsid w:val="00684B07"/>
    <w:rsid w:val="00684DDF"/>
    <w:rsid w:val="00684F60"/>
    <w:rsid w:val="00687657"/>
    <w:rsid w:val="0069295A"/>
    <w:rsid w:val="00693B20"/>
    <w:rsid w:val="00694957"/>
    <w:rsid w:val="00695459"/>
    <w:rsid w:val="00695F86"/>
    <w:rsid w:val="00695FC2"/>
    <w:rsid w:val="0069692F"/>
    <w:rsid w:val="006A036E"/>
    <w:rsid w:val="006A0C1A"/>
    <w:rsid w:val="006A0E13"/>
    <w:rsid w:val="006A15B1"/>
    <w:rsid w:val="006A2127"/>
    <w:rsid w:val="006A2817"/>
    <w:rsid w:val="006A4BD4"/>
    <w:rsid w:val="006A5195"/>
    <w:rsid w:val="006A52EE"/>
    <w:rsid w:val="006A5FCC"/>
    <w:rsid w:val="006A6438"/>
    <w:rsid w:val="006B02D3"/>
    <w:rsid w:val="006B090C"/>
    <w:rsid w:val="006B0947"/>
    <w:rsid w:val="006B365B"/>
    <w:rsid w:val="006B38F6"/>
    <w:rsid w:val="006B39BE"/>
    <w:rsid w:val="006B3E83"/>
    <w:rsid w:val="006B4DBB"/>
    <w:rsid w:val="006B569C"/>
    <w:rsid w:val="006B5A2D"/>
    <w:rsid w:val="006B5BF8"/>
    <w:rsid w:val="006B5E1E"/>
    <w:rsid w:val="006B7158"/>
    <w:rsid w:val="006C10FE"/>
    <w:rsid w:val="006C1F97"/>
    <w:rsid w:val="006C3A61"/>
    <w:rsid w:val="006C4F19"/>
    <w:rsid w:val="006C5417"/>
    <w:rsid w:val="006C63D7"/>
    <w:rsid w:val="006C64DD"/>
    <w:rsid w:val="006D06F7"/>
    <w:rsid w:val="006D1B44"/>
    <w:rsid w:val="006D4CEF"/>
    <w:rsid w:val="006D5680"/>
    <w:rsid w:val="006D5DB3"/>
    <w:rsid w:val="006D77D6"/>
    <w:rsid w:val="006E1501"/>
    <w:rsid w:val="006E19A4"/>
    <w:rsid w:val="006E2BD2"/>
    <w:rsid w:val="006E4AA2"/>
    <w:rsid w:val="006E53BD"/>
    <w:rsid w:val="006E56C8"/>
    <w:rsid w:val="006E5A20"/>
    <w:rsid w:val="006E6824"/>
    <w:rsid w:val="006E6830"/>
    <w:rsid w:val="006E774A"/>
    <w:rsid w:val="006F16A3"/>
    <w:rsid w:val="006F2FED"/>
    <w:rsid w:val="006F42FB"/>
    <w:rsid w:val="006F509C"/>
    <w:rsid w:val="006F65A5"/>
    <w:rsid w:val="006F7615"/>
    <w:rsid w:val="00700700"/>
    <w:rsid w:val="007011A0"/>
    <w:rsid w:val="0070220A"/>
    <w:rsid w:val="0070467D"/>
    <w:rsid w:val="00713194"/>
    <w:rsid w:val="00713D30"/>
    <w:rsid w:val="0071432B"/>
    <w:rsid w:val="007154F6"/>
    <w:rsid w:val="0071795E"/>
    <w:rsid w:val="007203F6"/>
    <w:rsid w:val="0072052D"/>
    <w:rsid w:val="0072067E"/>
    <w:rsid w:val="007229A9"/>
    <w:rsid w:val="007231FB"/>
    <w:rsid w:val="00723437"/>
    <w:rsid w:val="007241F0"/>
    <w:rsid w:val="00726191"/>
    <w:rsid w:val="00726548"/>
    <w:rsid w:val="0073076A"/>
    <w:rsid w:val="007308E4"/>
    <w:rsid w:val="00732F9B"/>
    <w:rsid w:val="0073423C"/>
    <w:rsid w:val="007342F3"/>
    <w:rsid w:val="00734476"/>
    <w:rsid w:val="00735A49"/>
    <w:rsid w:val="00735F0F"/>
    <w:rsid w:val="007360F0"/>
    <w:rsid w:val="007361EA"/>
    <w:rsid w:val="00736EA8"/>
    <w:rsid w:val="00737C86"/>
    <w:rsid w:val="00741138"/>
    <w:rsid w:val="0074143F"/>
    <w:rsid w:val="00742797"/>
    <w:rsid w:val="00742CA7"/>
    <w:rsid w:val="00742D4E"/>
    <w:rsid w:val="00743208"/>
    <w:rsid w:val="00744150"/>
    <w:rsid w:val="00744879"/>
    <w:rsid w:val="007467EB"/>
    <w:rsid w:val="00750786"/>
    <w:rsid w:val="0075124D"/>
    <w:rsid w:val="007524AA"/>
    <w:rsid w:val="00752902"/>
    <w:rsid w:val="00753E79"/>
    <w:rsid w:val="0075762E"/>
    <w:rsid w:val="00757A06"/>
    <w:rsid w:val="00761289"/>
    <w:rsid w:val="0076132B"/>
    <w:rsid w:val="00761C20"/>
    <w:rsid w:val="00761C96"/>
    <w:rsid w:val="00762704"/>
    <w:rsid w:val="00763075"/>
    <w:rsid w:val="0076633C"/>
    <w:rsid w:val="00766886"/>
    <w:rsid w:val="00770177"/>
    <w:rsid w:val="00771C57"/>
    <w:rsid w:val="00771FDB"/>
    <w:rsid w:val="00773CBF"/>
    <w:rsid w:val="007741A8"/>
    <w:rsid w:val="007744C8"/>
    <w:rsid w:val="00774759"/>
    <w:rsid w:val="00775883"/>
    <w:rsid w:val="00784D1D"/>
    <w:rsid w:val="00785233"/>
    <w:rsid w:val="00786049"/>
    <w:rsid w:val="0078694E"/>
    <w:rsid w:val="007871E6"/>
    <w:rsid w:val="00787DEE"/>
    <w:rsid w:val="00790CF6"/>
    <w:rsid w:val="007925BA"/>
    <w:rsid w:val="0079297C"/>
    <w:rsid w:val="00793DDB"/>
    <w:rsid w:val="007A0A7A"/>
    <w:rsid w:val="007A2863"/>
    <w:rsid w:val="007A2CEF"/>
    <w:rsid w:val="007A3370"/>
    <w:rsid w:val="007A3843"/>
    <w:rsid w:val="007A48FD"/>
    <w:rsid w:val="007A4D15"/>
    <w:rsid w:val="007A5269"/>
    <w:rsid w:val="007A730F"/>
    <w:rsid w:val="007A7C2A"/>
    <w:rsid w:val="007B0D7E"/>
    <w:rsid w:val="007B1D4D"/>
    <w:rsid w:val="007B3BDA"/>
    <w:rsid w:val="007B5C81"/>
    <w:rsid w:val="007B6502"/>
    <w:rsid w:val="007B6E57"/>
    <w:rsid w:val="007B7080"/>
    <w:rsid w:val="007C0F5F"/>
    <w:rsid w:val="007C14F2"/>
    <w:rsid w:val="007C1535"/>
    <w:rsid w:val="007C15E7"/>
    <w:rsid w:val="007C197C"/>
    <w:rsid w:val="007C1B89"/>
    <w:rsid w:val="007C1F9D"/>
    <w:rsid w:val="007C2C4E"/>
    <w:rsid w:val="007C401B"/>
    <w:rsid w:val="007C4451"/>
    <w:rsid w:val="007C5FC5"/>
    <w:rsid w:val="007C6B19"/>
    <w:rsid w:val="007D1907"/>
    <w:rsid w:val="007D21BB"/>
    <w:rsid w:val="007D2604"/>
    <w:rsid w:val="007D44A4"/>
    <w:rsid w:val="007D5CFC"/>
    <w:rsid w:val="007D5EBA"/>
    <w:rsid w:val="007D7F80"/>
    <w:rsid w:val="007E1AFD"/>
    <w:rsid w:val="007E336B"/>
    <w:rsid w:val="007E6611"/>
    <w:rsid w:val="007E756B"/>
    <w:rsid w:val="007E7BE5"/>
    <w:rsid w:val="007F05F0"/>
    <w:rsid w:val="007F1157"/>
    <w:rsid w:val="007F1528"/>
    <w:rsid w:val="007F2154"/>
    <w:rsid w:val="007F248D"/>
    <w:rsid w:val="007F38E9"/>
    <w:rsid w:val="007F461E"/>
    <w:rsid w:val="007F78CA"/>
    <w:rsid w:val="007F7F76"/>
    <w:rsid w:val="00800F6B"/>
    <w:rsid w:val="00801644"/>
    <w:rsid w:val="00802A34"/>
    <w:rsid w:val="00802DD7"/>
    <w:rsid w:val="008034A0"/>
    <w:rsid w:val="00804AE6"/>
    <w:rsid w:val="00805965"/>
    <w:rsid w:val="00805DCD"/>
    <w:rsid w:val="00807BA8"/>
    <w:rsid w:val="0081029B"/>
    <w:rsid w:val="00810579"/>
    <w:rsid w:val="00813F7D"/>
    <w:rsid w:val="00816894"/>
    <w:rsid w:val="008216A4"/>
    <w:rsid w:val="00822178"/>
    <w:rsid w:val="008236BB"/>
    <w:rsid w:val="00823720"/>
    <w:rsid w:val="00823E65"/>
    <w:rsid w:val="00824E4A"/>
    <w:rsid w:val="00825005"/>
    <w:rsid w:val="008262D1"/>
    <w:rsid w:val="0082690B"/>
    <w:rsid w:val="00827553"/>
    <w:rsid w:val="0083115C"/>
    <w:rsid w:val="008320E1"/>
    <w:rsid w:val="00832929"/>
    <w:rsid w:val="00832B71"/>
    <w:rsid w:val="00833296"/>
    <w:rsid w:val="00833DF2"/>
    <w:rsid w:val="00841046"/>
    <w:rsid w:val="00844223"/>
    <w:rsid w:val="0084757A"/>
    <w:rsid w:val="0085071A"/>
    <w:rsid w:val="00851003"/>
    <w:rsid w:val="008511A5"/>
    <w:rsid w:val="00851436"/>
    <w:rsid w:val="00851DFD"/>
    <w:rsid w:val="0085253F"/>
    <w:rsid w:val="00853B09"/>
    <w:rsid w:val="00854881"/>
    <w:rsid w:val="00854EB9"/>
    <w:rsid w:val="00855973"/>
    <w:rsid w:val="00855A7A"/>
    <w:rsid w:val="00856136"/>
    <w:rsid w:val="00856453"/>
    <w:rsid w:val="0085683D"/>
    <w:rsid w:val="0085683E"/>
    <w:rsid w:val="00857318"/>
    <w:rsid w:val="0085740A"/>
    <w:rsid w:val="008574BF"/>
    <w:rsid w:val="00861C1F"/>
    <w:rsid w:val="0086201D"/>
    <w:rsid w:val="008624D9"/>
    <w:rsid w:val="008629BC"/>
    <w:rsid w:val="0086351A"/>
    <w:rsid w:val="008644E4"/>
    <w:rsid w:val="00865085"/>
    <w:rsid w:val="00866E85"/>
    <w:rsid w:val="008730F4"/>
    <w:rsid w:val="008733EA"/>
    <w:rsid w:val="00873B2A"/>
    <w:rsid w:val="0087533A"/>
    <w:rsid w:val="008756F4"/>
    <w:rsid w:val="00875F79"/>
    <w:rsid w:val="00876CE2"/>
    <w:rsid w:val="00877AEA"/>
    <w:rsid w:val="00877C57"/>
    <w:rsid w:val="0088002E"/>
    <w:rsid w:val="0088317E"/>
    <w:rsid w:val="00883E15"/>
    <w:rsid w:val="00883E51"/>
    <w:rsid w:val="00884BA6"/>
    <w:rsid w:val="00885229"/>
    <w:rsid w:val="00885CD4"/>
    <w:rsid w:val="0088607E"/>
    <w:rsid w:val="008866F7"/>
    <w:rsid w:val="008869C5"/>
    <w:rsid w:val="00886A6D"/>
    <w:rsid w:val="00886FE6"/>
    <w:rsid w:val="00887E89"/>
    <w:rsid w:val="008910ED"/>
    <w:rsid w:val="00893591"/>
    <w:rsid w:val="00893954"/>
    <w:rsid w:val="008942CD"/>
    <w:rsid w:val="00895081"/>
    <w:rsid w:val="008A03FB"/>
    <w:rsid w:val="008A3051"/>
    <w:rsid w:val="008A3E29"/>
    <w:rsid w:val="008A4283"/>
    <w:rsid w:val="008A46BB"/>
    <w:rsid w:val="008A4F6D"/>
    <w:rsid w:val="008A7120"/>
    <w:rsid w:val="008A7685"/>
    <w:rsid w:val="008B1EC3"/>
    <w:rsid w:val="008B45A0"/>
    <w:rsid w:val="008B4C3B"/>
    <w:rsid w:val="008B5429"/>
    <w:rsid w:val="008B5636"/>
    <w:rsid w:val="008B5F61"/>
    <w:rsid w:val="008B673C"/>
    <w:rsid w:val="008B6D14"/>
    <w:rsid w:val="008B73B0"/>
    <w:rsid w:val="008B74DA"/>
    <w:rsid w:val="008B75D7"/>
    <w:rsid w:val="008C1E56"/>
    <w:rsid w:val="008C2FAA"/>
    <w:rsid w:val="008C7110"/>
    <w:rsid w:val="008C720F"/>
    <w:rsid w:val="008C77D7"/>
    <w:rsid w:val="008C7F6B"/>
    <w:rsid w:val="008D0CB0"/>
    <w:rsid w:val="008D137F"/>
    <w:rsid w:val="008D3F7E"/>
    <w:rsid w:val="008D4180"/>
    <w:rsid w:val="008D5837"/>
    <w:rsid w:val="008D60B9"/>
    <w:rsid w:val="008D7E7E"/>
    <w:rsid w:val="008E099C"/>
    <w:rsid w:val="008E09C6"/>
    <w:rsid w:val="008E14EF"/>
    <w:rsid w:val="008E2CAD"/>
    <w:rsid w:val="008E328D"/>
    <w:rsid w:val="008E3681"/>
    <w:rsid w:val="008E3F4C"/>
    <w:rsid w:val="008E4137"/>
    <w:rsid w:val="008E4DF6"/>
    <w:rsid w:val="008E4EB6"/>
    <w:rsid w:val="008E5B5F"/>
    <w:rsid w:val="008F096D"/>
    <w:rsid w:val="008F37CB"/>
    <w:rsid w:val="008F7819"/>
    <w:rsid w:val="008F7D3B"/>
    <w:rsid w:val="00900148"/>
    <w:rsid w:val="00902BF5"/>
    <w:rsid w:val="00904401"/>
    <w:rsid w:val="009058EA"/>
    <w:rsid w:val="00905D11"/>
    <w:rsid w:val="00905D89"/>
    <w:rsid w:val="00910441"/>
    <w:rsid w:val="0091187A"/>
    <w:rsid w:val="00913BA2"/>
    <w:rsid w:val="009157FE"/>
    <w:rsid w:val="00917506"/>
    <w:rsid w:val="009175D4"/>
    <w:rsid w:val="009219D3"/>
    <w:rsid w:val="0092274C"/>
    <w:rsid w:val="00922B79"/>
    <w:rsid w:val="00922C19"/>
    <w:rsid w:val="0092400D"/>
    <w:rsid w:val="00924E54"/>
    <w:rsid w:val="00925B8A"/>
    <w:rsid w:val="00926A21"/>
    <w:rsid w:val="009305AE"/>
    <w:rsid w:val="009306F2"/>
    <w:rsid w:val="009311BA"/>
    <w:rsid w:val="00931B0A"/>
    <w:rsid w:val="00933DA2"/>
    <w:rsid w:val="00933F61"/>
    <w:rsid w:val="00934A9C"/>
    <w:rsid w:val="00935602"/>
    <w:rsid w:val="00937E5D"/>
    <w:rsid w:val="00940FD4"/>
    <w:rsid w:val="009414D9"/>
    <w:rsid w:val="00941A85"/>
    <w:rsid w:val="00941D68"/>
    <w:rsid w:val="00942F98"/>
    <w:rsid w:val="009441AE"/>
    <w:rsid w:val="00945C1C"/>
    <w:rsid w:val="009465AD"/>
    <w:rsid w:val="00950075"/>
    <w:rsid w:val="00950814"/>
    <w:rsid w:val="009512B0"/>
    <w:rsid w:val="009530F0"/>
    <w:rsid w:val="009539E5"/>
    <w:rsid w:val="00955D67"/>
    <w:rsid w:val="00955DC1"/>
    <w:rsid w:val="00956205"/>
    <w:rsid w:val="00956687"/>
    <w:rsid w:val="009577B5"/>
    <w:rsid w:val="00960767"/>
    <w:rsid w:val="00960BE4"/>
    <w:rsid w:val="00961301"/>
    <w:rsid w:val="009620D9"/>
    <w:rsid w:val="00963A20"/>
    <w:rsid w:val="009648E8"/>
    <w:rsid w:val="00965D64"/>
    <w:rsid w:val="00967044"/>
    <w:rsid w:val="00967897"/>
    <w:rsid w:val="009703D9"/>
    <w:rsid w:val="00970427"/>
    <w:rsid w:val="00972F12"/>
    <w:rsid w:val="00975B7C"/>
    <w:rsid w:val="009764BA"/>
    <w:rsid w:val="009767E5"/>
    <w:rsid w:val="00977372"/>
    <w:rsid w:val="0097773B"/>
    <w:rsid w:val="00977C56"/>
    <w:rsid w:val="00977C9A"/>
    <w:rsid w:val="00980B85"/>
    <w:rsid w:val="00982BAE"/>
    <w:rsid w:val="00982C5D"/>
    <w:rsid w:val="009835DB"/>
    <w:rsid w:val="00984B18"/>
    <w:rsid w:val="00986940"/>
    <w:rsid w:val="0099195B"/>
    <w:rsid w:val="009928FF"/>
    <w:rsid w:val="00992E15"/>
    <w:rsid w:val="009933D2"/>
    <w:rsid w:val="00993C64"/>
    <w:rsid w:val="00996CF8"/>
    <w:rsid w:val="0099769D"/>
    <w:rsid w:val="009976D2"/>
    <w:rsid w:val="00997FBE"/>
    <w:rsid w:val="009A02C5"/>
    <w:rsid w:val="009A236D"/>
    <w:rsid w:val="009A34B0"/>
    <w:rsid w:val="009A3BA2"/>
    <w:rsid w:val="009A701A"/>
    <w:rsid w:val="009B298B"/>
    <w:rsid w:val="009B33E4"/>
    <w:rsid w:val="009B3B6C"/>
    <w:rsid w:val="009B3BA9"/>
    <w:rsid w:val="009B41A4"/>
    <w:rsid w:val="009B444F"/>
    <w:rsid w:val="009B51EE"/>
    <w:rsid w:val="009B626E"/>
    <w:rsid w:val="009C01F8"/>
    <w:rsid w:val="009C065C"/>
    <w:rsid w:val="009C1296"/>
    <w:rsid w:val="009C1EC7"/>
    <w:rsid w:val="009C26AA"/>
    <w:rsid w:val="009C2996"/>
    <w:rsid w:val="009C313B"/>
    <w:rsid w:val="009C72BA"/>
    <w:rsid w:val="009C7CE4"/>
    <w:rsid w:val="009D0784"/>
    <w:rsid w:val="009D1F45"/>
    <w:rsid w:val="009D4279"/>
    <w:rsid w:val="009D4BB8"/>
    <w:rsid w:val="009D595F"/>
    <w:rsid w:val="009D71AD"/>
    <w:rsid w:val="009E14DC"/>
    <w:rsid w:val="009E174F"/>
    <w:rsid w:val="009E1A38"/>
    <w:rsid w:val="009E2887"/>
    <w:rsid w:val="009E32A0"/>
    <w:rsid w:val="009E697F"/>
    <w:rsid w:val="009F0D33"/>
    <w:rsid w:val="009F0D87"/>
    <w:rsid w:val="009F1E61"/>
    <w:rsid w:val="009F60F7"/>
    <w:rsid w:val="009F6359"/>
    <w:rsid w:val="009F7037"/>
    <w:rsid w:val="00A0015D"/>
    <w:rsid w:val="00A01ECA"/>
    <w:rsid w:val="00A0441C"/>
    <w:rsid w:val="00A04F5D"/>
    <w:rsid w:val="00A06A66"/>
    <w:rsid w:val="00A0798A"/>
    <w:rsid w:val="00A07DCD"/>
    <w:rsid w:val="00A13C52"/>
    <w:rsid w:val="00A146F2"/>
    <w:rsid w:val="00A14EF4"/>
    <w:rsid w:val="00A15F36"/>
    <w:rsid w:val="00A1660A"/>
    <w:rsid w:val="00A168ED"/>
    <w:rsid w:val="00A16E2F"/>
    <w:rsid w:val="00A175CD"/>
    <w:rsid w:val="00A17745"/>
    <w:rsid w:val="00A2086A"/>
    <w:rsid w:val="00A21559"/>
    <w:rsid w:val="00A229C5"/>
    <w:rsid w:val="00A22CCF"/>
    <w:rsid w:val="00A24D6E"/>
    <w:rsid w:val="00A258D4"/>
    <w:rsid w:val="00A25F8C"/>
    <w:rsid w:val="00A261AF"/>
    <w:rsid w:val="00A26594"/>
    <w:rsid w:val="00A27650"/>
    <w:rsid w:val="00A27855"/>
    <w:rsid w:val="00A31B71"/>
    <w:rsid w:val="00A33140"/>
    <w:rsid w:val="00A33238"/>
    <w:rsid w:val="00A333C4"/>
    <w:rsid w:val="00A33432"/>
    <w:rsid w:val="00A348EC"/>
    <w:rsid w:val="00A35C9F"/>
    <w:rsid w:val="00A364E2"/>
    <w:rsid w:val="00A36A50"/>
    <w:rsid w:val="00A402F8"/>
    <w:rsid w:val="00A43B1D"/>
    <w:rsid w:val="00A44A8B"/>
    <w:rsid w:val="00A44F2E"/>
    <w:rsid w:val="00A47DB2"/>
    <w:rsid w:val="00A53736"/>
    <w:rsid w:val="00A54163"/>
    <w:rsid w:val="00A54D64"/>
    <w:rsid w:val="00A54F88"/>
    <w:rsid w:val="00A5709A"/>
    <w:rsid w:val="00A57206"/>
    <w:rsid w:val="00A57485"/>
    <w:rsid w:val="00A6192C"/>
    <w:rsid w:val="00A61AA0"/>
    <w:rsid w:val="00A6218B"/>
    <w:rsid w:val="00A631E2"/>
    <w:rsid w:val="00A63D96"/>
    <w:rsid w:val="00A64A2D"/>
    <w:rsid w:val="00A64E61"/>
    <w:rsid w:val="00A6622B"/>
    <w:rsid w:val="00A66E17"/>
    <w:rsid w:val="00A7126B"/>
    <w:rsid w:val="00A71CE7"/>
    <w:rsid w:val="00A72D28"/>
    <w:rsid w:val="00A75C66"/>
    <w:rsid w:val="00A76393"/>
    <w:rsid w:val="00A76696"/>
    <w:rsid w:val="00A766B3"/>
    <w:rsid w:val="00A77CA1"/>
    <w:rsid w:val="00A80B8A"/>
    <w:rsid w:val="00A810C4"/>
    <w:rsid w:val="00A81A49"/>
    <w:rsid w:val="00A827E6"/>
    <w:rsid w:val="00A8315D"/>
    <w:rsid w:val="00A83771"/>
    <w:rsid w:val="00A86E51"/>
    <w:rsid w:val="00A905DD"/>
    <w:rsid w:val="00A90B3A"/>
    <w:rsid w:val="00A90BFD"/>
    <w:rsid w:val="00A90CF1"/>
    <w:rsid w:val="00A91E87"/>
    <w:rsid w:val="00A92DE3"/>
    <w:rsid w:val="00A93820"/>
    <w:rsid w:val="00A95894"/>
    <w:rsid w:val="00A96F32"/>
    <w:rsid w:val="00A977CA"/>
    <w:rsid w:val="00AA1A9F"/>
    <w:rsid w:val="00AA3054"/>
    <w:rsid w:val="00AA337E"/>
    <w:rsid w:val="00AA6071"/>
    <w:rsid w:val="00AA71B5"/>
    <w:rsid w:val="00AB0045"/>
    <w:rsid w:val="00AB0404"/>
    <w:rsid w:val="00AB1780"/>
    <w:rsid w:val="00AB2086"/>
    <w:rsid w:val="00AB2EB0"/>
    <w:rsid w:val="00AB32F1"/>
    <w:rsid w:val="00AB371C"/>
    <w:rsid w:val="00AB3F78"/>
    <w:rsid w:val="00AB6442"/>
    <w:rsid w:val="00AB68AC"/>
    <w:rsid w:val="00AB6DFD"/>
    <w:rsid w:val="00AB6EE3"/>
    <w:rsid w:val="00AB7F33"/>
    <w:rsid w:val="00AC011B"/>
    <w:rsid w:val="00AC0D18"/>
    <w:rsid w:val="00AC1AA0"/>
    <w:rsid w:val="00AC2045"/>
    <w:rsid w:val="00AC4F3A"/>
    <w:rsid w:val="00AC76E1"/>
    <w:rsid w:val="00AC7B00"/>
    <w:rsid w:val="00AD1E70"/>
    <w:rsid w:val="00AD2B4D"/>
    <w:rsid w:val="00AD33A5"/>
    <w:rsid w:val="00AD7C69"/>
    <w:rsid w:val="00AE2907"/>
    <w:rsid w:val="00AE3113"/>
    <w:rsid w:val="00AE3FDE"/>
    <w:rsid w:val="00AE4DF4"/>
    <w:rsid w:val="00AE6B9F"/>
    <w:rsid w:val="00AE71CB"/>
    <w:rsid w:val="00AF0C7F"/>
    <w:rsid w:val="00AF1414"/>
    <w:rsid w:val="00AF27D4"/>
    <w:rsid w:val="00AF35AF"/>
    <w:rsid w:val="00AF361B"/>
    <w:rsid w:val="00AF3FA3"/>
    <w:rsid w:val="00AF449B"/>
    <w:rsid w:val="00AF4B49"/>
    <w:rsid w:val="00AF5B2E"/>
    <w:rsid w:val="00B006B2"/>
    <w:rsid w:val="00B01098"/>
    <w:rsid w:val="00B01C1E"/>
    <w:rsid w:val="00B020B7"/>
    <w:rsid w:val="00B03007"/>
    <w:rsid w:val="00B04EFF"/>
    <w:rsid w:val="00B05AAF"/>
    <w:rsid w:val="00B067EC"/>
    <w:rsid w:val="00B07293"/>
    <w:rsid w:val="00B07A6C"/>
    <w:rsid w:val="00B07F52"/>
    <w:rsid w:val="00B07FCB"/>
    <w:rsid w:val="00B101C0"/>
    <w:rsid w:val="00B11C1F"/>
    <w:rsid w:val="00B145D3"/>
    <w:rsid w:val="00B15DD4"/>
    <w:rsid w:val="00B16B0E"/>
    <w:rsid w:val="00B1735F"/>
    <w:rsid w:val="00B23410"/>
    <w:rsid w:val="00B24AF2"/>
    <w:rsid w:val="00B320FD"/>
    <w:rsid w:val="00B32292"/>
    <w:rsid w:val="00B32DDF"/>
    <w:rsid w:val="00B338B4"/>
    <w:rsid w:val="00B34F7F"/>
    <w:rsid w:val="00B40277"/>
    <w:rsid w:val="00B40A6A"/>
    <w:rsid w:val="00B41464"/>
    <w:rsid w:val="00B42888"/>
    <w:rsid w:val="00B45493"/>
    <w:rsid w:val="00B4621F"/>
    <w:rsid w:val="00B46F13"/>
    <w:rsid w:val="00B478F1"/>
    <w:rsid w:val="00B523CF"/>
    <w:rsid w:val="00B528D2"/>
    <w:rsid w:val="00B5515A"/>
    <w:rsid w:val="00B556FD"/>
    <w:rsid w:val="00B55D4C"/>
    <w:rsid w:val="00B55FE9"/>
    <w:rsid w:val="00B570FF"/>
    <w:rsid w:val="00B6023B"/>
    <w:rsid w:val="00B61467"/>
    <w:rsid w:val="00B635E2"/>
    <w:rsid w:val="00B63667"/>
    <w:rsid w:val="00B63883"/>
    <w:rsid w:val="00B638F6"/>
    <w:rsid w:val="00B6667D"/>
    <w:rsid w:val="00B66FBB"/>
    <w:rsid w:val="00B67695"/>
    <w:rsid w:val="00B71A27"/>
    <w:rsid w:val="00B733AA"/>
    <w:rsid w:val="00B74632"/>
    <w:rsid w:val="00B74A91"/>
    <w:rsid w:val="00B75975"/>
    <w:rsid w:val="00B75C30"/>
    <w:rsid w:val="00B76A58"/>
    <w:rsid w:val="00B76BC2"/>
    <w:rsid w:val="00B7761C"/>
    <w:rsid w:val="00B818E5"/>
    <w:rsid w:val="00B819F6"/>
    <w:rsid w:val="00B86AD8"/>
    <w:rsid w:val="00B877E8"/>
    <w:rsid w:val="00B906D4"/>
    <w:rsid w:val="00B90C22"/>
    <w:rsid w:val="00B90CB9"/>
    <w:rsid w:val="00B9104B"/>
    <w:rsid w:val="00B9112D"/>
    <w:rsid w:val="00B915AD"/>
    <w:rsid w:val="00B93D42"/>
    <w:rsid w:val="00B93E22"/>
    <w:rsid w:val="00B97200"/>
    <w:rsid w:val="00B9788C"/>
    <w:rsid w:val="00B97A3C"/>
    <w:rsid w:val="00BA0249"/>
    <w:rsid w:val="00BA034D"/>
    <w:rsid w:val="00BA16C3"/>
    <w:rsid w:val="00BA279C"/>
    <w:rsid w:val="00BA2BA9"/>
    <w:rsid w:val="00BA388F"/>
    <w:rsid w:val="00BA44AB"/>
    <w:rsid w:val="00BA4B50"/>
    <w:rsid w:val="00BA51A5"/>
    <w:rsid w:val="00BA526A"/>
    <w:rsid w:val="00BA68D9"/>
    <w:rsid w:val="00BA6EF6"/>
    <w:rsid w:val="00BB274A"/>
    <w:rsid w:val="00BB3010"/>
    <w:rsid w:val="00BB5053"/>
    <w:rsid w:val="00BB7A96"/>
    <w:rsid w:val="00BC1A30"/>
    <w:rsid w:val="00BC1FDA"/>
    <w:rsid w:val="00BC203B"/>
    <w:rsid w:val="00BC22C4"/>
    <w:rsid w:val="00BC3935"/>
    <w:rsid w:val="00BC3E46"/>
    <w:rsid w:val="00BC4564"/>
    <w:rsid w:val="00BC4864"/>
    <w:rsid w:val="00BC67BA"/>
    <w:rsid w:val="00BC6A27"/>
    <w:rsid w:val="00BC7B46"/>
    <w:rsid w:val="00BC7B47"/>
    <w:rsid w:val="00BD06AD"/>
    <w:rsid w:val="00BD099B"/>
    <w:rsid w:val="00BD1A0E"/>
    <w:rsid w:val="00BD2694"/>
    <w:rsid w:val="00BD2A43"/>
    <w:rsid w:val="00BD2F7E"/>
    <w:rsid w:val="00BD5C03"/>
    <w:rsid w:val="00BD6F57"/>
    <w:rsid w:val="00BE0793"/>
    <w:rsid w:val="00BE09F1"/>
    <w:rsid w:val="00BE1D09"/>
    <w:rsid w:val="00BE25B1"/>
    <w:rsid w:val="00BE26C2"/>
    <w:rsid w:val="00BE2A76"/>
    <w:rsid w:val="00BE3A4E"/>
    <w:rsid w:val="00BE4683"/>
    <w:rsid w:val="00BE50B4"/>
    <w:rsid w:val="00BF0212"/>
    <w:rsid w:val="00BF0557"/>
    <w:rsid w:val="00BF07B0"/>
    <w:rsid w:val="00BF1A5E"/>
    <w:rsid w:val="00BF29BA"/>
    <w:rsid w:val="00BF2DB8"/>
    <w:rsid w:val="00BF353E"/>
    <w:rsid w:val="00BF3CB3"/>
    <w:rsid w:val="00BF5424"/>
    <w:rsid w:val="00BF5F1E"/>
    <w:rsid w:val="00C01253"/>
    <w:rsid w:val="00C02635"/>
    <w:rsid w:val="00C03247"/>
    <w:rsid w:val="00C03722"/>
    <w:rsid w:val="00C038F8"/>
    <w:rsid w:val="00C03A11"/>
    <w:rsid w:val="00C044CC"/>
    <w:rsid w:val="00C05D9E"/>
    <w:rsid w:val="00C062E5"/>
    <w:rsid w:val="00C06D9C"/>
    <w:rsid w:val="00C132DB"/>
    <w:rsid w:val="00C17F16"/>
    <w:rsid w:val="00C21EBD"/>
    <w:rsid w:val="00C2210B"/>
    <w:rsid w:val="00C223EF"/>
    <w:rsid w:val="00C2289E"/>
    <w:rsid w:val="00C228D3"/>
    <w:rsid w:val="00C24545"/>
    <w:rsid w:val="00C25E8E"/>
    <w:rsid w:val="00C30349"/>
    <w:rsid w:val="00C400DC"/>
    <w:rsid w:val="00C40438"/>
    <w:rsid w:val="00C4199D"/>
    <w:rsid w:val="00C41D47"/>
    <w:rsid w:val="00C41FE4"/>
    <w:rsid w:val="00C42A91"/>
    <w:rsid w:val="00C44AD8"/>
    <w:rsid w:val="00C44CF8"/>
    <w:rsid w:val="00C45A9D"/>
    <w:rsid w:val="00C466C8"/>
    <w:rsid w:val="00C467CA"/>
    <w:rsid w:val="00C46941"/>
    <w:rsid w:val="00C477EF"/>
    <w:rsid w:val="00C51B70"/>
    <w:rsid w:val="00C55674"/>
    <w:rsid w:val="00C55A90"/>
    <w:rsid w:val="00C5698D"/>
    <w:rsid w:val="00C57489"/>
    <w:rsid w:val="00C5767B"/>
    <w:rsid w:val="00C60F48"/>
    <w:rsid w:val="00C62518"/>
    <w:rsid w:val="00C64489"/>
    <w:rsid w:val="00C649C9"/>
    <w:rsid w:val="00C65DDE"/>
    <w:rsid w:val="00C6678F"/>
    <w:rsid w:val="00C71364"/>
    <w:rsid w:val="00C71A10"/>
    <w:rsid w:val="00C72930"/>
    <w:rsid w:val="00C72CF4"/>
    <w:rsid w:val="00C75B7D"/>
    <w:rsid w:val="00C76A97"/>
    <w:rsid w:val="00C8048C"/>
    <w:rsid w:val="00C80823"/>
    <w:rsid w:val="00C81446"/>
    <w:rsid w:val="00C825B0"/>
    <w:rsid w:val="00C82F7A"/>
    <w:rsid w:val="00C87386"/>
    <w:rsid w:val="00C87AAE"/>
    <w:rsid w:val="00C90ED2"/>
    <w:rsid w:val="00C91C6D"/>
    <w:rsid w:val="00C92092"/>
    <w:rsid w:val="00C93898"/>
    <w:rsid w:val="00C93D5C"/>
    <w:rsid w:val="00C95D6B"/>
    <w:rsid w:val="00C96764"/>
    <w:rsid w:val="00CA14A2"/>
    <w:rsid w:val="00CA155A"/>
    <w:rsid w:val="00CA330C"/>
    <w:rsid w:val="00CA3CA8"/>
    <w:rsid w:val="00CA3D10"/>
    <w:rsid w:val="00CA48F7"/>
    <w:rsid w:val="00CA4F07"/>
    <w:rsid w:val="00CA4F7F"/>
    <w:rsid w:val="00CA5FF1"/>
    <w:rsid w:val="00CA6444"/>
    <w:rsid w:val="00CA6D05"/>
    <w:rsid w:val="00CA7325"/>
    <w:rsid w:val="00CA7A3A"/>
    <w:rsid w:val="00CB0E08"/>
    <w:rsid w:val="00CB2612"/>
    <w:rsid w:val="00CB273B"/>
    <w:rsid w:val="00CB3899"/>
    <w:rsid w:val="00CB3ADB"/>
    <w:rsid w:val="00CB4CEA"/>
    <w:rsid w:val="00CB4F79"/>
    <w:rsid w:val="00CB517D"/>
    <w:rsid w:val="00CB65E1"/>
    <w:rsid w:val="00CC17C9"/>
    <w:rsid w:val="00CC1885"/>
    <w:rsid w:val="00CC216D"/>
    <w:rsid w:val="00CC38C7"/>
    <w:rsid w:val="00CC53E9"/>
    <w:rsid w:val="00CC58F0"/>
    <w:rsid w:val="00CC5C04"/>
    <w:rsid w:val="00CC6207"/>
    <w:rsid w:val="00CC62F8"/>
    <w:rsid w:val="00CC7891"/>
    <w:rsid w:val="00CD0F45"/>
    <w:rsid w:val="00CD1A24"/>
    <w:rsid w:val="00CD1D76"/>
    <w:rsid w:val="00CD22F2"/>
    <w:rsid w:val="00CD30B2"/>
    <w:rsid w:val="00CD5EC1"/>
    <w:rsid w:val="00CE0A3B"/>
    <w:rsid w:val="00CE165D"/>
    <w:rsid w:val="00CE3391"/>
    <w:rsid w:val="00CE3662"/>
    <w:rsid w:val="00CE37CA"/>
    <w:rsid w:val="00CE3844"/>
    <w:rsid w:val="00CE7C8C"/>
    <w:rsid w:val="00CF0D27"/>
    <w:rsid w:val="00CF27B8"/>
    <w:rsid w:val="00CF47D8"/>
    <w:rsid w:val="00CF7F91"/>
    <w:rsid w:val="00D00AE5"/>
    <w:rsid w:val="00D00FA0"/>
    <w:rsid w:val="00D02EA7"/>
    <w:rsid w:val="00D03392"/>
    <w:rsid w:val="00D03B92"/>
    <w:rsid w:val="00D05564"/>
    <w:rsid w:val="00D05F06"/>
    <w:rsid w:val="00D06719"/>
    <w:rsid w:val="00D129A7"/>
    <w:rsid w:val="00D153E6"/>
    <w:rsid w:val="00D15511"/>
    <w:rsid w:val="00D1647B"/>
    <w:rsid w:val="00D17B8F"/>
    <w:rsid w:val="00D20313"/>
    <w:rsid w:val="00D207F9"/>
    <w:rsid w:val="00D2081E"/>
    <w:rsid w:val="00D20FA3"/>
    <w:rsid w:val="00D21509"/>
    <w:rsid w:val="00D22195"/>
    <w:rsid w:val="00D23469"/>
    <w:rsid w:val="00D25168"/>
    <w:rsid w:val="00D256AA"/>
    <w:rsid w:val="00D25DB8"/>
    <w:rsid w:val="00D25F56"/>
    <w:rsid w:val="00D26CB8"/>
    <w:rsid w:val="00D27630"/>
    <w:rsid w:val="00D3229E"/>
    <w:rsid w:val="00D323AE"/>
    <w:rsid w:val="00D32744"/>
    <w:rsid w:val="00D33D8E"/>
    <w:rsid w:val="00D344A1"/>
    <w:rsid w:val="00D34FE5"/>
    <w:rsid w:val="00D3545A"/>
    <w:rsid w:val="00D358B1"/>
    <w:rsid w:val="00D364BE"/>
    <w:rsid w:val="00D37BD8"/>
    <w:rsid w:val="00D421F6"/>
    <w:rsid w:val="00D4226C"/>
    <w:rsid w:val="00D434D7"/>
    <w:rsid w:val="00D4482D"/>
    <w:rsid w:val="00D453ED"/>
    <w:rsid w:val="00D455FE"/>
    <w:rsid w:val="00D46144"/>
    <w:rsid w:val="00D466D6"/>
    <w:rsid w:val="00D47A0E"/>
    <w:rsid w:val="00D50683"/>
    <w:rsid w:val="00D515B4"/>
    <w:rsid w:val="00D52C56"/>
    <w:rsid w:val="00D54915"/>
    <w:rsid w:val="00D563E0"/>
    <w:rsid w:val="00D60B2F"/>
    <w:rsid w:val="00D61076"/>
    <w:rsid w:val="00D61364"/>
    <w:rsid w:val="00D6484A"/>
    <w:rsid w:val="00D64A92"/>
    <w:rsid w:val="00D6516D"/>
    <w:rsid w:val="00D66194"/>
    <w:rsid w:val="00D675ED"/>
    <w:rsid w:val="00D72FC9"/>
    <w:rsid w:val="00D752E3"/>
    <w:rsid w:val="00D75951"/>
    <w:rsid w:val="00D77F0C"/>
    <w:rsid w:val="00D80F5D"/>
    <w:rsid w:val="00D828CC"/>
    <w:rsid w:val="00D833A0"/>
    <w:rsid w:val="00D83B12"/>
    <w:rsid w:val="00D83E02"/>
    <w:rsid w:val="00D86EDF"/>
    <w:rsid w:val="00D904D6"/>
    <w:rsid w:val="00D90D21"/>
    <w:rsid w:val="00D9214C"/>
    <w:rsid w:val="00D95166"/>
    <w:rsid w:val="00D95A20"/>
    <w:rsid w:val="00D97EEA"/>
    <w:rsid w:val="00DA14FA"/>
    <w:rsid w:val="00DA1A8F"/>
    <w:rsid w:val="00DA22B8"/>
    <w:rsid w:val="00DA28BB"/>
    <w:rsid w:val="00DA2EFD"/>
    <w:rsid w:val="00DA4C71"/>
    <w:rsid w:val="00DA50D1"/>
    <w:rsid w:val="00DA57C8"/>
    <w:rsid w:val="00DA6FA5"/>
    <w:rsid w:val="00DA7A8A"/>
    <w:rsid w:val="00DB05AE"/>
    <w:rsid w:val="00DB062C"/>
    <w:rsid w:val="00DB14D0"/>
    <w:rsid w:val="00DB26F8"/>
    <w:rsid w:val="00DB2D4A"/>
    <w:rsid w:val="00DB3558"/>
    <w:rsid w:val="00DB397A"/>
    <w:rsid w:val="00DB43E0"/>
    <w:rsid w:val="00DB58C1"/>
    <w:rsid w:val="00DB5DD2"/>
    <w:rsid w:val="00DB6075"/>
    <w:rsid w:val="00DB69F3"/>
    <w:rsid w:val="00DB7BED"/>
    <w:rsid w:val="00DC1378"/>
    <w:rsid w:val="00DC2E63"/>
    <w:rsid w:val="00DC3090"/>
    <w:rsid w:val="00DC357B"/>
    <w:rsid w:val="00DC38D4"/>
    <w:rsid w:val="00DC4B5E"/>
    <w:rsid w:val="00DC5EDB"/>
    <w:rsid w:val="00DC6EAD"/>
    <w:rsid w:val="00DC78EB"/>
    <w:rsid w:val="00DD1BF0"/>
    <w:rsid w:val="00DD29A5"/>
    <w:rsid w:val="00DD4F30"/>
    <w:rsid w:val="00DD5A43"/>
    <w:rsid w:val="00DD67F4"/>
    <w:rsid w:val="00DD6885"/>
    <w:rsid w:val="00DD6E87"/>
    <w:rsid w:val="00DD7193"/>
    <w:rsid w:val="00DE0451"/>
    <w:rsid w:val="00DE22E3"/>
    <w:rsid w:val="00DE2D8B"/>
    <w:rsid w:val="00DE32B8"/>
    <w:rsid w:val="00DE33C6"/>
    <w:rsid w:val="00DE376E"/>
    <w:rsid w:val="00DE43DA"/>
    <w:rsid w:val="00DE4F8A"/>
    <w:rsid w:val="00DE6167"/>
    <w:rsid w:val="00DE7D37"/>
    <w:rsid w:val="00DF0533"/>
    <w:rsid w:val="00DF06AC"/>
    <w:rsid w:val="00DF0781"/>
    <w:rsid w:val="00DF0A28"/>
    <w:rsid w:val="00DF1907"/>
    <w:rsid w:val="00DF22E2"/>
    <w:rsid w:val="00DF397D"/>
    <w:rsid w:val="00DF3E50"/>
    <w:rsid w:val="00DF4E26"/>
    <w:rsid w:val="00DF57FE"/>
    <w:rsid w:val="00DF64AF"/>
    <w:rsid w:val="00DF6A1B"/>
    <w:rsid w:val="00E0080B"/>
    <w:rsid w:val="00E011F3"/>
    <w:rsid w:val="00E01552"/>
    <w:rsid w:val="00E02F21"/>
    <w:rsid w:val="00E047E7"/>
    <w:rsid w:val="00E05F95"/>
    <w:rsid w:val="00E075F1"/>
    <w:rsid w:val="00E103B8"/>
    <w:rsid w:val="00E10893"/>
    <w:rsid w:val="00E148EC"/>
    <w:rsid w:val="00E1567E"/>
    <w:rsid w:val="00E16E2D"/>
    <w:rsid w:val="00E16EE8"/>
    <w:rsid w:val="00E171C1"/>
    <w:rsid w:val="00E173B8"/>
    <w:rsid w:val="00E20B5D"/>
    <w:rsid w:val="00E2264C"/>
    <w:rsid w:val="00E22CAD"/>
    <w:rsid w:val="00E22D60"/>
    <w:rsid w:val="00E22EE8"/>
    <w:rsid w:val="00E23AFE"/>
    <w:rsid w:val="00E23E54"/>
    <w:rsid w:val="00E244CC"/>
    <w:rsid w:val="00E245FE"/>
    <w:rsid w:val="00E259AA"/>
    <w:rsid w:val="00E263D9"/>
    <w:rsid w:val="00E27DCD"/>
    <w:rsid w:val="00E3022A"/>
    <w:rsid w:val="00E32F3E"/>
    <w:rsid w:val="00E3376F"/>
    <w:rsid w:val="00E337BB"/>
    <w:rsid w:val="00E33BE6"/>
    <w:rsid w:val="00E3434C"/>
    <w:rsid w:val="00E34662"/>
    <w:rsid w:val="00E359C6"/>
    <w:rsid w:val="00E35E61"/>
    <w:rsid w:val="00E369B0"/>
    <w:rsid w:val="00E374B9"/>
    <w:rsid w:val="00E41425"/>
    <w:rsid w:val="00E424C4"/>
    <w:rsid w:val="00E4320A"/>
    <w:rsid w:val="00E43C55"/>
    <w:rsid w:val="00E4617C"/>
    <w:rsid w:val="00E4791E"/>
    <w:rsid w:val="00E5091F"/>
    <w:rsid w:val="00E510FE"/>
    <w:rsid w:val="00E51C3A"/>
    <w:rsid w:val="00E52621"/>
    <w:rsid w:val="00E5275A"/>
    <w:rsid w:val="00E546EB"/>
    <w:rsid w:val="00E54B5C"/>
    <w:rsid w:val="00E54DC7"/>
    <w:rsid w:val="00E55327"/>
    <w:rsid w:val="00E55C78"/>
    <w:rsid w:val="00E5601C"/>
    <w:rsid w:val="00E56B2F"/>
    <w:rsid w:val="00E56F6D"/>
    <w:rsid w:val="00E57741"/>
    <w:rsid w:val="00E57E4C"/>
    <w:rsid w:val="00E633BD"/>
    <w:rsid w:val="00E649FA"/>
    <w:rsid w:val="00E64DEE"/>
    <w:rsid w:val="00E67470"/>
    <w:rsid w:val="00E7313C"/>
    <w:rsid w:val="00E73DC2"/>
    <w:rsid w:val="00E74152"/>
    <w:rsid w:val="00E751F3"/>
    <w:rsid w:val="00E7549A"/>
    <w:rsid w:val="00E77249"/>
    <w:rsid w:val="00E77E3D"/>
    <w:rsid w:val="00E77F93"/>
    <w:rsid w:val="00E80617"/>
    <w:rsid w:val="00E820F4"/>
    <w:rsid w:val="00E82398"/>
    <w:rsid w:val="00E827C1"/>
    <w:rsid w:val="00E83BC5"/>
    <w:rsid w:val="00E84687"/>
    <w:rsid w:val="00E85DBB"/>
    <w:rsid w:val="00E871FD"/>
    <w:rsid w:val="00E87EDD"/>
    <w:rsid w:val="00E9038C"/>
    <w:rsid w:val="00E90681"/>
    <w:rsid w:val="00E931AB"/>
    <w:rsid w:val="00E94D45"/>
    <w:rsid w:val="00EA03FE"/>
    <w:rsid w:val="00EA08BF"/>
    <w:rsid w:val="00EA195C"/>
    <w:rsid w:val="00EA28EF"/>
    <w:rsid w:val="00EA51C5"/>
    <w:rsid w:val="00EA5BBB"/>
    <w:rsid w:val="00EA5C4E"/>
    <w:rsid w:val="00EA62D7"/>
    <w:rsid w:val="00EB12EB"/>
    <w:rsid w:val="00EB217D"/>
    <w:rsid w:val="00EB3C8F"/>
    <w:rsid w:val="00EC15AE"/>
    <w:rsid w:val="00EC1BEB"/>
    <w:rsid w:val="00EC3A6D"/>
    <w:rsid w:val="00EC47DC"/>
    <w:rsid w:val="00EC64E8"/>
    <w:rsid w:val="00EC7382"/>
    <w:rsid w:val="00ED0084"/>
    <w:rsid w:val="00ED0E61"/>
    <w:rsid w:val="00ED177D"/>
    <w:rsid w:val="00ED22E5"/>
    <w:rsid w:val="00ED2384"/>
    <w:rsid w:val="00ED3248"/>
    <w:rsid w:val="00ED3C07"/>
    <w:rsid w:val="00ED4068"/>
    <w:rsid w:val="00ED49C5"/>
    <w:rsid w:val="00ED4A7E"/>
    <w:rsid w:val="00ED7272"/>
    <w:rsid w:val="00EE0DC1"/>
    <w:rsid w:val="00EE1592"/>
    <w:rsid w:val="00EE23B9"/>
    <w:rsid w:val="00EE4FA9"/>
    <w:rsid w:val="00EE66AC"/>
    <w:rsid w:val="00EE681E"/>
    <w:rsid w:val="00EE746D"/>
    <w:rsid w:val="00EE7D3F"/>
    <w:rsid w:val="00EF0B08"/>
    <w:rsid w:val="00EF0E8F"/>
    <w:rsid w:val="00EF1539"/>
    <w:rsid w:val="00EF2EE4"/>
    <w:rsid w:val="00EF4234"/>
    <w:rsid w:val="00EF4783"/>
    <w:rsid w:val="00EF50EA"/>
    <w:rsid w:val="00EF68F1"/>
    <w:rsid w:val="00EF6944"/>
    <w:rsid w:val="00EF698D"/>
    <w:rsid w:val="00EF766F"/>
    <w:rsid w:val="00F00B58"/>
    <w:rsid w:val="00F02330"/>
    <w:rsid w:val="00F02EE0"/>
    <w:rsid w:val="00F04231"/>
    <w:rsid w:val="00F05ACF"/>
    <w:rsid w:val="00F06F34"/>
    <w:rsid w:val="00F07AA9"/>
    <w:rsid w:val="00F07E6C"/>
    <w:rsid w:val="00F10824"/>
    <w:rsid w:val="00F10B87"/>
    <w:rsid w:val="00F10E62"/>
    <w:rsid w:val="00F12454"/>
    <w:rsid w:val="00F12E73"/>
    <w:rsid w:val="00F1377E"/>
    <w:rsid w:val="00F13D78"/>
    <w:rsid w:val="00F146E5"/>
    <w:rsid w:val="00F147B7"/>
    <w:rsid w:val="00F171A6"/>
    <w:rsid w:val="00F1729F"/>
    <w:rsid w:val="00F1738A"/>
    <w:rsid w:val="00F178DB"/>
    <w:rsid w:val="00F21EC0"/>
    <w:rsid w:val="00F229A8"/>
    <w:rsid w:val="00F22FE2"/>
    <w:rsid w:val="00F23403"/>
    <w:rsid w:val="00F23FE6"/>
    <w:rsid w:val="00F2482A"/>
    <w:rsid w:val="00F261F1"/>
    <w:rsid w:val="00F2653C"/>
    <w:rsid w:val="00F269C5"/>
    <w:rsid w:val="00F276E4"/>
    <w:rsid w:val="00F30120"/>
    <w:rsid w:val="00F301C2"/>
    <w:rsid w:val="00F316B0"/>
    <w:rsid w:val="00F32C0F"/>
    <w:rsid w:val="00F330AD"/>
    <w:rsid w:val="00F3345F"/>
    <w:rsid w:val="00F339A8"/>
    <w:rsid w:val="00F34957"/>
    <w:rsid w:val="00F34DC8"/>
    <w:rsid w:val="00F375E6"/>
    <w:rsid w:val="00F37B39"/>
    <w:rsid w:val="00F4115A"/>
    <w:rsid w:val="00F4119F"/>
    <w:rsid w:val="00F411DE"/>
    <w:rsid w:val="00F4198B"/>
    <w:rsid w:val="00F41A17"/>
    <w:rsid w:val="00F45BE7"/>
    <w:rsid w:val="00F46411"/>
    <w:rsid w:val="00F46B7D"/>
    <w:rsid w:val="00F476D9"/>
    <w:rsid w:val="00F478DE"/>
    <w:rsid w:val="00F47DA7"/>
    <w:rsid w:val="00F50022"/>
    <w:rsid w:val="00F517DA"/>
    <w:rsid w:val="00F52DAD"/>
    <w:rsid w:val="00F52DEC"/>
    <w:rsid w:val="00F53158"/>
    <w:rsid w:val="00F53D52"/>
    <w:rsid w:val="00F54D39"/>
    <w:rsid w:val="00F57514"/>
    <w:rsid w:val="00F60AB1"/>
    <w:rsid w:val="00F61493"/>
    <w:rsid w:val="00F6163D"/>
    <w:rsid w:val="00F620EB"/>
    <w:rsid w:val="00F63D38"/>
    <w:rsid w:val="00F64386"/>
    <w:rsid w:val="00F65E91"/>
    <w:rsid w:val="00F71C85"/>
    <w:rsid w:val="00F7236A"/>
    <w:rsid w:val="00F73337"/>
    <w:rsid w:val="00F75B70"/>
    <w:rsid w:val="00F77A2B"/>
    <w:rsid w:val="00F808AE"/>
    <w:rsid w:val="00F80D46"/>
    <w:rsid w:val="00F80EC2"/>
    <w:rsid w:val="00F81465"/>
    <w:rsid w:val="00F82739"/>
    <w:rsid w:val="00F82B31"/>
    <w:rsid w:val="00F8730F"/>
    <w:rsid w:val="00F87814"/>
    <w:rsid w:val="00F918A2"/>
    <w:rsid w:val="00F9304C"/>
    <w:rsid w:val="00F937F4"/>
    <w:rsid w:val="00F93915"/>
    <w:rsid w:val="00F9597C"/>
    <w:rsid w:val="00F96B11"/>
    <w:rsid w:val="00FA025F"/>
    <w:rsid w:val="00FA0D15"/>
    <w:rsid w:val="00FA15D2"/>
    <w:rsid w:val="00FA31D7"/>
    <w:rsid w:val="00FA4989"/>
    <w:rsid w:val="00FA59A5"/>
    <w:rsid w:val="00FA6DCC"/>
    <w:rsid w:val="00FB0067"/>
    <w:rsid w:val="00FB02B7"/>
    <w:rsid w:val="00FB2956"/>
    <w:rsid w:val="00FB56C9"/>
    <w:rsid w:val="00FB58E9"/>
    <w:rsid w:val="00FB723A"/>
    <w:rsid w:val="00FB7A9F"/>
    <w:rsid w:val="00FB7B12"/>
    <w:rsid w:val="00FB7F0C"/>
    <w:rsid w:val="00FB7F9D"/>
    <w:rsid w:val="00FC212D"/>
    <w:rsid w:val="00FC230B"/>
    <w:rsid w:val="00FC62FC"/>
    <w:rsid w:val="00FC6D7E"/>
    <w:rsid w:val="00FC73CF"/>
    <w:rsid w:val="00FC7AEA"/>
    <w:rsid w:val="00FC7D77"/>
    <w:rsid w:val="00FD4B21"/>
    <w:rsid w:val="00FD5228"/>
    <w:rsid w:val="00FD58B2"/>
    <w:rsid w:val="00FD5C3F"/>
    <w:rsid w:val="00FD5F52"/>
    <w:rsid w:val="00FD6093"/>
    <w:rsid w:val="00FD6F2D"/>
    <w:rsid w:val="00FE14E4"/>
    <w:rsid w:val="00FE3566"/>
    <w:rsid w:val="00FE38E1"/>
    <w:rsid w:val="00FE4F01"/>
    <w:rsid w:val="00FE5152"/>
    <w:rsid w:val="00FE6EBA"/>
    <w:rsid w:val="00FE73E4"/>
    <w:rsid w:val="00FF04A7"/>
    <w:rsid w:val="00FF09FF"/>
    <w:rsid w:val="00FF1B73"/>
    <w:rsid w:val="00FF1BE5"/>
    <w:rsid w:val="00FF26F0"/>
    <w:rsid w:val="00FF2CDE"/>
    <w:rsid w:val="00FF3F50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8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2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262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1">
    <w:name w:val="heading 2"/>
    <w:basedOn w:val="a"/>
    <w:next w:val="a"/>
    <w:link w:val="2Char"/>
    <w:uiPriority w:val="9"/>
    <w:unhideWhenUsed/>
    <w:qFormat/>
    <w:rsid w:val="004262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1">
    <w:name w:val="heading 3"/>
    <w:basedOn w:val="a"/>
    <w:next w:val="a"/>
    <w:link w:val="3Char"/>
    <w:uiPriority w:val="9"/>
    <w:unhideWhenUsed/>
    <w:qFormat/>
    <w:rsid w:val="0042622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1">
    <w:name w:val="heading 4"/>
    <w:basedOn w:val="a"/>
    <w:next w:val="a"/>
    <w:link w:val="4Char"/>
    <w:uiPriority w:val="9"/>
    <w:unhideWhenUsed/>
    <w:qFormat/>
    <w:rsid w:val="0042622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2622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622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622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42622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42622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55896"/>
    <w:pPr>
      <w:jc w:val="both"/>
    </w:pPr>
    <w:rPr>
      <w:spacing w:val="-5"/>
    </w:rPr>
  </w:style>
  <w:style w:type="character" w:customStyle="1" w:styleId="Char">
    <w:name w:val="본문 Char"/>
    <w:basedOn w:val="a0"/>
    <w:link w:val="a3"/>
    <w:rsid w:val="00455896"/>
    <w:rPr>
      <w:rFonts w:ascii="Garamond" w:eastAsia="굴림" w:hAnsi="Garamond"/>
      <w:spacing w:val="-5"/>
      <w:sz w:val="24"/>
      <w:lang w:val="en-US" w:eastAsia="en-US" w:bidi="ar-SA"/>
    </w:rPr>
  </w:style>
  <w:style w:type="character" w:customStyle="1" w:styleId="1Char">
    <w:name w:val="제목 1 Char"/>
    <w:basedOn w:val="a0"/>
    <w:link w:val="1"/>
    <w:uiPriority w:val="9"/>
    <w:rsid w:val="004262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4">
    <w:name w:val="annotation reference"/>
    <w:semiHidden/>
    <w:rsid w:val="00804AE6"/>
    <w:rPr>
      <w:sz w:val="16"/>
    </w:rPr>
  </w:style>
  <w:style w:type="paragraph" w:styleId="a5">
    <w:name w:val="annotation text"/>
    <w:basedOn w:val="a"/>
    <w:link w:val="Char0"/>
    <w:semiHidden/>
    <w:rsid w:val="00804AE6"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</w:rPr>
  </w:style>
  <w:style w:type="paragraph" w:customStyle="1" w:styleId="a6">
    <w:name w:val="블록 인용"/>
    <w:basedOn w:val="a"/>
    <w:next w:val="a3"/>
    <w:rsid w:val="00455896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</w:rPr>
  </w:style>
  <w:style w:type="paragraph" w:customStyle="1" w:styleId="a7">
    <w:name w:val="본문 일반 + 굵게"/>
    <w:basedOn w:val="a3"/>
    <w:link w:val="Char1"/>
    <w:rsid w:val="00263C2C"/>
    <w:rPr>
      <w:b/>
      <w:lang w:eastAsia="ko-KR"/>
    </w:rPr>
  </w:style>
  <w:style w:type="character" w:customStyle="1" w:styleId="Char1">
    <w:name w:val="본문 일반 + 굵게 Char"/>
    <w:basedOn w:val="Char"/>
    <w:link w:val="a7"/>
    <w:rsid w:val="00263C2C"/>
    <w:rPr>
      <w:b/>
      <w:lang w:eastAsia="ko-KR"/>
    </w:rPr>
  </w:style>
  <w:style w:type="paragraph" w:customStyle="1" w:styleId="5pt">
    <w:name w:val="구역 레이블 + 축소:  5 pt"/>
    <w:basedOn w:val="a8"/>
    <w:link w:val="5ptCharChar"/>
    <w:rsid w:val="003622C3"/>
    <w:rPr>
      <w:spacing w:val="-100"/>
    </w:rPr>
  </w:style>
  <w:style w:type="paragraph" w:customStyle="1" w:styleId="a8">
    <w:name w:val="구역 레이블"/>
    <w:basedOn w:val="a"/>
    <w:next w:val="a"/>
    <w:link w:val="Char2"/>
    <w:rsid w:val="00D4482D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character" w:customStyle="1" w:styleId="Char2">
    <w:name w:val="구역 레이블 Char"/>
    <w:basedOn w:val="a0"/>
    <w:link w:val="a8"/>
    <w:rsid w:val="003622C3"/>
    <w:rPr>
      <w:rFonts w:ascii="Arial Black" w:eastAsia="굴림" w:hAnsi="Arial Black"/>
      <w:color w:val="808080"/>
      <w:spacing w:val="-35"/>
      <w:sz w:val="48"/>
      <w:lang w:val="en-US" w:eastAsia="en-US" w:bidi="ar-SA"/>
    </w:rPr>
  </w:style>
  <w:style w:type="character" w:customStyle="1" w:styleId="5ptCharChar">
    <w:name w:val="구역 레이블 + 축소:  5 pt Char Char"/>
    <w:basedOn w:val="Char2"/>
    <w:link w:val="5pt"/>
    <w:rsid w:val="003622C3"/>
    <w:rPr>
      <w:spacing w:val="-100"/>
    </w:rPr>
  </w:style>
  <w:style w:type="paragraph" w:styleId="a9">
    <w:name w:val="caption"/>
    <w:basedOn w:val="a"/>
    <w:next w:val="a"/>
    <w:link w:val="Char3"/>
    <w:uiPriority w:val="35"/>
    <w:unhideWhenUsed/>
    <w:qFormat/>
    <w:rsid w:val="0042622B"/>
    <w:rPr>
      <w:b/>
      <w:bCs/>
      <w:color w:val="4F81BD" w:themeColor="accent1"/>
      <w:sz w:val="18"/>
      <w:szCs w:val="18"/>
    </w:rPr>
  </w:style>
  <w:style w:type="character" w:customStyle="1" w:styleId="Char3">
    <w:name w:val="캡션 Char"/>
    <w:basedOn w:val="a0"/>
    <w:link w:val="a9"/>
    <w:uiPriority w:val="35"/>
    <w:rsid w:val="00395F21"/>
    <w:rPr>
      <w:b/>
      <w:bCs/>
      <w:color w:val="4F81BD" w:themeColor="accent1"/>
      <w:sz w:val="18"/>
      <w:szCs w:val="18"/>
    </w:rPr>
  </w:style>
  <w:style w:type="paragraph" w:customStyle="1" w:styleId="aa">
    <w:name w:val="장 부제"/>
    <w:basedOn w:val="a"/>
    <w:next w:val="a"/>
    <w:rsid w:val="00455896"/>
    <w:pPr>
      <w:keepNext/>
      <w:keepLines/>
      <w:spacing w:after="240" w:line="240" w:lineRule="atLeast"/>
      <w:ind w:right="1800"/>
    </w:pPr>
    <w:rPr>
      <w:rFonts w:cs="Garamond"/>
      <w:i/>
      <w:spacing w:val="-20"/>
      <w:kern w:val="28"/>
      <w:sz w:val="28"/>
      <w:szCs w:val="28"/>
      <w:lang w:val="ko-KR" w:eastAsia="ko-KR" w:bidi="ko-KR"/>
    </w:rPr>
  </w:style>
  <w:style w:type="paragraph" w:customStyle="1" w:styleId="ab">
    <w:name w:val="회사 이름"/>
    <w:basedOn w:val="a"/>
    <w:next w:val="a"/>
    <w:rsid w:val="00D4482D"/>
    <w:pPr>
      <w:spacing w:before="420" w:after="60" w:line="320" w:lineRule="exact"/>
    </w:pPr>
    <w:rPr>
      <w:caps/>
      <w:kern w:val="36"/>
      <w:sz w:val="38"/>
    </w:rPr>
  </w:style>
  <w:style w:type="character" w:styleId="ac">
    <w:name w:val="Emphasis"/>
    <w:basedOn w:val="a0"/>
    <w:uiPriority w:val="20"/>
    <w:qFormat/>
    <w:rsid w:val="0042622B"/>
    <w:rPr>
      <w:rFonts w:asciiTheme="minorHAnsi" w:hAnsiTheme="minorHAnsi"/>
      <w:b/>
      <w:i/>
      <w:iCs/>
    </w:rPr>
  </w:style>
  <w:style w:type="character" w:styleId="ad">
    <w:name w:val="endnote reference"/>
    <w:semiHidden/>
    <w:rsid w:val="00804AE6"/>
    <w:rPr>
      <w:sz w:val="18"/>
      <w:vertAlign w:val="superscript"/>
    </w:rPr>
  </w:style>
  <w:style w:type="paragraph" w:styleId="ae">
    <w:name w:val="endnote text"/>
    <w:basedOn w:val="a"/>
    <w:semiHidden/>
    <w:rsid w:val="00804AE6"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  <w:sz w:val="18"/>
    </w:rPr>
  </w:style>
  <w:style w:type="paragraph" w:styleId="af">
    <w:name w:val="footer"/>
    <w:basedOn w:val="a"/>
    <w:link w:val="Char4"/>
    <w:uiPriority w:val="99"/>
    <w:rsid w:val="00F3345F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af0">
    <w:name w:val="footnote reference"/>
    <w:uiPriority w:val="99"/>
    <w:rsid w:val="00804AE6"/>
    <w:rPr>
      <w:sz w:val="18"/>
      <w:vertAlign w:val="superscript"/>
    </w:rPr>
  </w:style>
  <w:style w:type="paragraph" w:styleId="af1">
    <w:name w:val="footnote text"/>
    <w:basedOn w:val="a"/>
    <w:link w:val="Char5"/>
    <w:uiPriority w:val="99"/>
    <w:rsid w:val="00B9112D"/>
    <w:pPr>
      <w:spacing w:before="240" w:after="120"/>
    </w:pPr>
    <w:rPr>
      <w:sz w:val="18"/>
    </w:rPr>
  </w:style>
  <w:style w:type="paragraph" w:styleId="af2">
    <w:name w:val="header"/>
    <w:basedOn w:val="a"/>
    <w:link w:val="Char6"/>
    <w:rsid w:val="00D4482D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af3">
    <w:name w:val="캡션 + 굵게"/>
    <w:basedOn w:val="a9"/>
    <w:link w:val="CharChar"/>
    <w:rsid w:val="00263C2C"/>
    <w:rPr>
      <w:rFonts w:ascii="바탕" w:hAnsi="바탕"/>
    </w:rPr>
  </w:style>
  <w:style w:type="character" w:customStyle="1" w:styleId="CharChar">
    <w:name w:val="캡션 + 굵게 Char Char"/>
    <w:basedOn w:val="Char3"/>
    <w:link w:val="af3"/>
    <w:rsid w:val="00263C2C"/>
    <w:rPr>
      <w:rFonts w:ascii="바탕" w:eastAsia="굴림" w:hAnsi="바탕"/>
      <w:b/>
      <w:bCs/>
    </w:rPr>
  </w:style>
  <w:style w:type="paragraph" w:styleId="10">
    <w:name w:val="index 1"/>
    <w:basedOn w:val="a"/>
    <w:uiPriority w:val="99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sz w:val="20"/>
    </w:rPr>
  </w:style>
  <w:style w:type="paragraph" w:styleId="22">
    <w:name w:val="index 2"/>
    <w:basedOn w:val="a"/>
    <w:uiPriority w:val="99"/>
    <w:semiHidden/>
    <w:rsid w:val="00977C9A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32">
    <w:name w:val="index 3"/>
    <w:basedOn w:val="a"/>
    <w:semiHidden/>
    <w:rsid w:val="00804AE6"/>
    <w:pPr>
      <w:tabs>
        <w:tab w:val="right" w:leader="do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42">
    <w:name w:val="index 4"/>
    <w:basedOn w:val="a"/>
    <w:semiHidden/>
    <w:rsid w:val="00804AE6"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51">
    <w:name w:val="index 5"/>
    <w:basedOn w:val="a"/>
    <w:semiHidden/>
    <w:rsid w:val="00804AE6"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60">
    <w:name w:val="index 6"/>
    <w:basedOn w:val="10"/>
    <w:next w:val="a"/>
    <w:semiHidden/>
    <w:rsid w:val="00804AE6"/>
    <w:pPr>
      <w:tabs>
        <w:tab w:val="right" w:leader="dot" w:pos="3600"/>
      </w:tabs>
      <w:ind w:left="960" w:hanging="160"/>
    </w:pPr>
  </w:style>
  <w:style w:type="paragraph" w:styleId="70">
    <w:name w:val="index 7"/>
    <w:basedOn w:val="10"/>
    <w:next w:val="a"/>
    <w:semiHidden/>
    <w:rsid w:val="00804AE6"/>
    <w:pPr>
      <w:tabs>
        <w:tab w:val="right" w:leader="dot" w:pos="3600"/>
      </w:tabs>
      <w:ind w:left="1120" w:hanging="160"/>
    </w:pPr>
  </w:style>
  <w:style w:type="paragraph" w:styleId="80">
    <w:name w:val="index 8"/>
    <w:basedOn w:val="a"/>
    <w:next w:val="a"/>
    <w:semiHidden/>
    <w:rsid w:val="00804AE6"/>
    <w:pPr>
      <w:tabs>
        <w:tab w:val="right" w:leader="dot" w:pos="3600"/>
      </w:tabs>
      <w:ind w:left="1280" w:hanging="160"/>
    </w:pPr>
    <w:rPr>
      <w:rFonts w:ascii="Garamond" w:hAnsi="Garamond"/>
    </w:rPr>
  </w:style>
  <w:style w:type="paragraph" w:styleId="af4">
    <w:name w:val="index heading"/>
    <w:basedOn w:val="a"/>
    <w:next w:val="10"/>
    <w:semiHidden/>
    <w:rsid w:val="00804AE6"/>
    <w:pPr>
      <w:keepNext/>
      <w:spacing w:line="480" w:lineRule="exact"/>
    </w:pPr>
    <w:rPr>
      <w:caps/>
      <w:color w:val="808080"/>
      <w:kern w:val="28"/>
      <w:sz w:val="36"/>
    </w:rPr>
  </w:style>
  <w:style w:type="paragraph" w:styleId="af5">
    <w:name w:val="List Bullet"/>
    <w:basedOn w:val="a"/>
    <w:link w:val="Char7"/>
    <w:rsid w:val="00395F21"/>
    <w:pPr>
      <w:spacing w:after="240"/>
      <w:ind w:left="360" w:right="360" w:hanging="360"/>
      <w:jc w:val="both"/>
    </w:pPr>
    <w:rPr>
      <w:spacing w:val="-5"/>
    </w:rPr>
  </w:style>
  <w:style w:type="character" w:customStyle="1" w:styleId="Char7">
    <w:name w:val="글머리 기호 Char"/>
    <w:basedOn w:val="a0"/>
    <w:link w:val="af5"/>
    <w:rsid w:val="00395F21"/>
    <w:rPr>
      <w:rFonts w:ascii="Arial" w:eastAsia="굴림" w:hAnsi="Arial"/>
      <w:spacing w:val="-5"/>
      <w:sz w:val="24"/>
      <w:lang w:eastAsia="en-US"/>
    </w:rPr>
  </w:style>
  <w:style w:type="paragraph" w:styleId="52">
    <w:name w:val="List Bullet 5"/>
    <w:basedOn w:val="a"/>
    <w:rsid w:val="00395F21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tabs>
        <w:tab w:val="num" w:pos="360"/>
      </w:tabs>
      <w:spacing w:line="320" w:lineRule="exact"/>
      <w:ind w:left="360" w:hanging="360"/>
    </w:pPr>
    <w:rPr>
      <w:sz w:val="18"/>
    </w:rPr>
  </w:style>
  <w:style w:type="paragraph" w:styleId="af6">
    <w:name w:val="List Number"/>
    <w:basedOn w:val="a"/>
    <w:link w:val="Char8"/>
    <w:rsid w:val="00455896"/>
    <w:pPr>
      <w:spacing w:after="120"/>
      <w:ind w:left="720" w:right="360" w:hanging="360"/>
      <w:jc w:val="both"/>
    </w:pPr>
    <w:rPr>
      <w:spacing w:val="-5"/>
    </w:rPr>
  </w:style>
  <w:style w:type="character" w:customStyle="1" w:styleId="Char8">
    <w:name w:val="번호 매기기 Char"/>
    <w:basedOn w:val="a0"/>
    <w:link w:val="af6"/>
    <w:rsid w:val="00455896"/>
    <w:rPr>
      <w:rFonts w:ascii="Garamond" w:eastAsia="굴림" w:hAnsi="Garamond"/>
      <w:spacing w:val="-5"/>
      <w:sz w:val="24"/>
      <w:lang w:val="en-US" w:eastAsia="en-US" w:bidi="ar-SA"/>
    </w:rPr>
  </w:style>
  <w:style w:type="paragraph" w:styleId="af7">
    <w:name w:val="macro"/>
    <w:basedOn w:val="a3"/>
    <w:semiHidden/>
    <w:rsid w:val="00804AE6"/>
    <w:pPr>
      <w:spacing w:after="120"/>
    </w:pPr>
    <w:rPr>
      <w:rFonts w:ascii="Courier New" w:hAnsi="Courier New"/>
    </w:rPr>
  </w:style>
  <w:style w:type="character" w:styleId="af8">
    <w:name w:val="page number"/>
    <w:rsid w:val="00F3345F"/>
    <w:rPr>
      <w:rFonts w:eastAsia="굴림"/>
      <w:b/>
    </w:rPr>
  </w:style>
  <w:style w:type="paragraph" w:customStyle="1" w:styleId="af9">
    <w:name w:val="부 레이블"/>
    <w:basedOn w:val="a"/>
    <w:next w:val="a"/>
    <w:rsid w:val="001D522E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afa">
    <w:name w:val="부 제목"/>
    <w:basedOn w:val="a"/>
    <w:next w:val="af9"/>
    <w:rsid w:val="001D522E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afb">
    <w:name w:val="그림"/>
    <w:basedOn w:val="a3"/>
    <w:next w:val="a9"/>
    <w:rsid w:val="00804AE6"/>
    <w:pPr>
      <w:keepNext/>
    </w:pPr>
  </w:style>
  <w:style w:type="character" w:customStyle="1" w:styleId="1Char0">
    <w:name w:val="목차 1 Char"/>
    <w:basedOn w:val="a0"/>
    <w:link w:val="11"/>
    <w:uiPriority w:val="39"/>
    <w:rsid w:val="00540604"/>
    <w:rPr>
      <w:sz w:val="28"/>
      <w:szCs w:val="24"/>
    </w:rPr>
  </w:style>
  <w:style w:type="paragraph" w:styleId="11">
    <w:name w:val="toc 1"/>
    <w:basedOn w:val="a"/>
    <w:link w:val="1Char0"/>
    <w:autoRedefine/>
    <w:uiPriority w:val="39"/>
    <w:qFormat/>
    <w:rsid w:val="00540604"/>
    <w:pPr>
      <w:tabs>
        <w:tab w:val="left" w:pos="720"/>
        <w:tab w:val="right" w:leader="dot" w:pos="9830"/>
      </w:tabs>
      <w:spacing w:line="320" w:lineRule="atLeast"/>
    </w:pPr>
    <w:rPr>
      <w:sz w:val="28"/>
    </w:rPr>
  </w:style>
  <w:style w:type="paragraph" w:styleId="afc">
    <w:name w:val="Subtitle"/>
    <w:basedOn w:val="a"/>
    <w:next w:val="a"/>
    <w:link w:val="Char9"/>
    <w:uiPriority w:val="11"/>
    <w:qFormat/>
    <w:rsid w:val="0042622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fd">
    <w:name w:val="Title"/>
    <w:basedOn w:val="a"/>
    <w:next w:val="a"/>
    <w:link w:val="Chara"/>
    <w:uiPriority w:val="10"/>
    <w:qFormat/>
    <w:rsid w:val="004262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fe">
    <w:name w:val="표지 부제"/>
    <w:basedOn w:val="a"/>
    <w:next w:val="a"/>
    <w:rsid w:val="00D4482D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aff">
    <w:name w:val="table of authorities"/>
    <w:basedOn w:val="a"/>
    <w:semiHidden/>
    <w:rsid w:val="00804AE6"/>
    <w:pPr>
      <w:tabs>
        <w:tab w:val="right" w:leader="dot" w:pos="8640"/>
      </w:tabs>
      <w:spacing w:after="240"/>
    </w:pPr>
    <w:rPr>
      <w:sz w:val="20"/>
    </w:rPr>
  </w:style>
  <w:style w:type="paragraph" w:styleId="aff0">
    <w:name w:val="table of figures"/>
    <w:basedOn w:val="a"/>
    <w:uiPriority w:val="99"/>
    <w:rsid w:val="00804AE6"/>
    <w:pPr>
      <w:tabs>
        <w:tab w:val="right" w:leader="dot" w:pos="8640"/>
      </w:tabs>
      <w:ind w:left="720" w:hanging="720"/>
    </w:pPr>
  </w:style>
  <w:style w:type="paragraph" w:styleId="aff1">
    <w:name w:val="toa heading"/>
    <w:basedOn w:val="a"/>
    <w:next w:val="a"/>
    <w:semiHidden/>
    <w:rsid w:val="00804AE6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23">
    <w:name w:val="toc 2"/>
    <w:basedOn w:val="11"/>
    <w:link w:val="2Char0"/>
    <w:autoRedefine/>
    <w:uiPriority w:val="39"/>
    <w:qFormat/>
    <w:rsid w:val="00DA28BB"/>
    <w:pPr>
      <w:tabs>
        <w:tab w:val="right" w:leader="dot" w:pos="7910"/>
      </w:tabs>
      <w:ind w:left="720"/>
    </w:pPr>
    <w:rPr>
      <w:sz w:val="24"/>
    </w:rPr>
  </w:style>
  <w:style w:type="character" w:customStyle="1" w:styleId="2Char0">
    <w:name w:val="목차 2 Char"/>
    <w:basedOn w:val="1Char0"/>
    <w:link w:val="23"/>
    <w:uiPriority w:val="39"/>
    <w:rsid w:val="00D4482D"/>
    <w:rPr>
      <w:sz w:val="24"/>
    </w:rPr>
  </w:style>
  <w:style w:type="paragraph" w:styleId="33">
    <w:name w:val="toc 3"/>
    <w:basedOn w:val="a"/>
    <w:next w:val="a"/>
    <w:autoRedefine/>
    <w:uiPriority w:val="39"/>
    <w:qFormat/>
    <w:rsid w:val="00DA28BB"/>
    <w:pPr>
      <w:spacing w:line="320" w:lineRule="atLeast"/>
      <w:ind w:left="1440"/>
    </w:pPr>
    <w:rPr>
      <w:sz w:val="20"/>
    </w:rPr>
  </w:style>
  <w:style w:type="paragraph" w:styleId="43">
    <w:name w:val="toc 4"/>
    <w:basedOn w:val="a"/>
    <w:next w:val="a"/>
    <w:uiPriority w:val="39"/>
    <w:rsid w:val="00804AE6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53">
    <w:name w:val="toc 5"/>
    <w:basedOn w:val="a"/>
    <w:next w:val="a"/>
    <w:uiPriority w:val="39"/>
    <w:rsid w:val="00804AE6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61">
    <w:name w:val="toc 6"/>
    <w:basedOn w:val="a"/>
    <w:next w:val="a"/>
    <w:uiPriority w:val="39"/>
    <w:rsid w:val="00804AE6"/>
    <w:pPr>
      <w:tabs>
        <w:tab w:val="right" w:leader="dot" w:pos="3600"/>
      </w:tabs>
      <w:ind w:left="800"/>
    </w:pPr>
  </w:style>
  <w:style w:type="paragraph" w:styleId="71">
    <w:name w:val="toc 7"/>
    <w:basedOn w:val="a"/>
    <w:next w:val="a"/>
    <w:uiPriority w:val="39"/>
    <w:rsid w:val="00804AE6"/>
    <w:pPr>
      <w:tabs>
        <w:tab w:val="right" w:leader="dot" w:pos="3600"/>
      </w:tabs>
      <w:ind w:left="960"/>
    </w:pPr>
  </w:style>
  <w:style w:type="paragraph" w:styleId="81">
    <w:name w:val="toc 8"/>
    <w:basedOn w:val="a"/>
    <w:next w:val="a"/>
    <w:uiPriority w:val="39"/>
    <w:rsid w:val="009B41A4"/>
    <w:pPr>
      <w:tabs>
        <w:tab w:val="right" w:leader="dot" w:pos="3600"/>
      </w:tabs>
      <w:ind w:left="1120"/>
    </w:pPr>
  </w:style>
  <w:style w:type="paragraph" w:styleId="90">
    <w:name w:val="toc 9"/>
    <w:basedOn w:val="a"/>
    <w:next w:val="a"/>
    <w:uiPriority w:val="39"/>
    <w:rsid w:val="00804AE6"/>
    <w:pPr>
      <w:tabs>
        <w:tab w:val="right" w:leader="dot" w:pos="3600"/>
      </w:tabs>
      <w:ind w:left="1280"/>
    </w:pPr>
  </w:style>
  <w:style w:type="paragraph" w:customStyle="1" w:styleId="aff2">
    <w:name w:val="목차 기본"/>
    <w:basedOn w:val="23"/>
    <w:link w:val="Charb"/>
    <w:rsid w:val="00D4482D"/>
  </w:style>
  <w:style w:type="character" w:customStyle="1" w:styleId="Charb">
    <w:name w:val="목차 기본 Char"/>
    <w:basedOn w:val="2Char0"/>
    <w:link w:val="aff2"/>
    <w:rsid w:val="00D4482D"/>
    <w:rPr>
      <w:rFonts w:eastAsia="굴림"/>
    </w:rPr>
  </w:style>
  <w:style w:type="paragraph" w:styleId="aff3">
    <w:name w:val="Balloon Text"/>
    <w:basedOn w:val="a"/>
    <w:link w:val="Charc"/>
    <w:rsid w:val="00F8730F"/>
    <w:rPr>
      <w:rFonts w:ascii="Tahoma" w:hAnsi="Tahoma" w:cs="Tahoma"/>
      <w:szCs w:val="16"/>
    </w:rPr>
  </w:style>
  <w:style w:type="character" w:styleId="aff4">
    <w:name w:val="Hyperlink"/>
    <w:basedOn w:val="a0"/>
    <w:uiPriority w:val="99"/>
    <w:rsid w:val="004265DB"/>
    <w:rPr>
      <w:color w:val="0000FF"/>
      <w:u w:val="single"/>
    </w:rPr>
  </w:style>
  <w:style w:type="paragraph" w:customStyle="1" w:styleId="aff5">
    <w:name w:val="표지 제목"/>
    <w:basedOn w:val="a"/>
    <w:link w:val="Chard"/>
    <w:rsid w:val="00CD0F45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180"/>
      <w:kern w:val="28"/>
      <w:sz w:val="144"/>
    </w:rPr>
  </w:style>
  <w:style w:type="character" w:customStyle="1" w:styleId="Chard">
    <w:name w:val="표지 제목 Char"/>
    <w:basedOn w:val="a0"/>
    <w:link w:val="aff5"/>
    <w:rsid w:val="00895081"/>
    <w:rPr>
      <w:rFonts w:ascii="Garamond" w:eastAsia="굴림" w:hAnsi="Garamond"/>
      <w:spacing w:val="-180"/>
      <w:kern w:val="28"/>
      <w:sz w:val="144"/>
      <w:lang w:val="en-US" w:eastAsia="en-US" w:bidi="ar-SA"/>
    </w:rPr>
  </w:style>
  <w:style w:type="paragraph" w:customStyle="1" w:styleId="aff6">
    <w:name w:val="회신 주소"/>
    <w:basedOn w:val="a"/>
    <w:rsid w:val="00D4482D"/>
    <w:pPr>
      <w:jc w:val="center"/>
    </w:pPr>
    <w:rPr>
      <w:rFonts w:cs="Garamond"/>
      <w:spacing w:val="-3"/>
      <w:sz w:val="20"/>
      <w:lang w:val="ko-KR" w:eastAsia="ko-KR" w:bidi="ko-KR"/>
    </w:rPr>
  </w:style>
  <w:style w:type="paragraph" w:customStyle="1" w:styleId="aff7">
    <w:name w:val="장 제목"/>
    <w:basedOn w:val="a"/>
    <w:next w:val="a"/>
    <w:rsid w:val="008B5F61"/>
    <w:pPr>
      <w:keepNext/>
      <w:keepLines/>
      <w:spacing w:before="480" w:after="360" w:line="440" w:lineRule="atLeast"/>
      <w:ind w:right="2160"/>
    </w:pPr>
    <w:rPr>
      <w:rFonts w:ascii="Arial Black" w:hAnsi="Arial Black" w:cs="Arial Black"/>
      <w:b/>
      <w:color w:val="808080"/>
      <w:spacing w:val="-35"/>
      <w:kern w:val="28"/>
      <w:sz w:val="44"/>
      <w:szCs w:val="44"/>
      <w:lang w:val="ko-KR" w:eastAsia="ko-KR" w:bidi="ko-KR"/>
    </w:rPr>
  </w:style>
  <w:style w:type="paragraph" w:customStyle="1" w:styleId="aff8">
    <w:name w:val="본문 일반"/>
    <w:basedOn w:val="a"/>
    <w:rsid w:val="00CD0F45"/>
    <w:pPr>
      <w:keepNext/>
      <w:spacing w:after="240"/>
      <w:jc w:val="both"/>
    </w:pPr>
    <w:rPr>
      <w:caps/>
      <w:spacing w:val="-5"/>
      <w:position w:val="-10"/>
      <w:sz w:val="114"/>
    </w:rPr>
  </w:style>
  <w:style w:type="paragraph" w:customStyle="1" w:styleId="aff9">
    <w:name w:val="본문 + 굵게"/>
    <w:basedOn w:val="a3"/>
    <w:link w:val="CharChar0"/>
    <w:rsid w:val="00395F21"/>
    <w:rPr>
      <w:rFonts w:ascii="바탕" w:hAnsi="바탕"/>
      <w:b/>
      <w:bCs/>
    </w:rPr>
  </w:style>
  <w:style w:type="character" w:customStyle="1" w:styleId="CharChar0">
    <w:name w:val="본문 + 굵게 Char Char"/>
    <w:basedOn w:val="Char"/>
    <w:link w:val="aff9"/>
    <w:rsid w:val="00395F21"/>
    <w:rPr>
      <w:rFonts w:ascii="바탕" w:eastAsia="굴림" w:hAnsi="바탕"/>
      <w:b/>
      <w:bCs/>
    </w:rPr>
  </w:style>
  <w:style w:type="paragraph" w:customStyle="1" w:styleId="9pt">
    <w:name w:val="표지 제목 + 축소:  9 pt"/>
    <w:basedOn w:val="aff5"/>
    <w:link w:val="9ptChar"/>
    <w:rsid w:val="00895081"/>
    <w:rPr>
      <w:lang w:eastAsia="ko-KR"/>
    </w:rPr>
  </w:style>
  <w:style w:type="character" w:customStyle="1" w:styleId="9ptChar">
    <w:name w:val="표지 제목 + 축소:  9 pt Char"/>
    <w:basedOn w:val="Chard"/>
    <w:link w:val="9pt"/>
    <w:rsid w:val="00895081"/>
    <w:rPr>
      <w:lang w:eastAsia="ko-KR"/>
    </w:rPr>
  </w:style>
  <w:style w:type="paragraph" w:customStyle="1" w:styleId="affa">
    <w:name w:val="글머리 기호 굵게"/>
    <w:basedOn w:val="af5"/>
    <w:link w:val="Chare"/>
    <w:rsid w:val="00395F21"/>
    <w:rPr>
      <w:rFonts w:ascii="바탕" w:hAnsi="바탕"/>
      <w:b/>
      <w:bCs/>
    </w:rPr>
  </w:style>
  <w:style w:type="character" w:customStyle="1" w:styleId="Chare">
    <w:name w:val="글머리 기호 굵게 Char"/>
    <w:basedOn w:val="Char7"/>
    <w:link w:val="affa"/>
    <w:rsid w:val="00395F21"/>
    <w:rPr>
      <w:rFonts w:ascii="바탕" w:hAnsi="바탕"/>
      <w:b/>
      <w:bCs/>
    </w:rPr>
  </w:style>
  <w:style w:type="character" w:customStyle="1" w:styleId="affb">
    <w:name w:val="서두 강조"/>
    <w:rsid w:val="00395F21"/>
    <w:rPr>
      <w:rFonts w:eastAsia="굴림"/>
      <w:caps/>
      <w:sz w:val="22"/>
      <w:lang w:val="ko-KR" w:eastAsia="ko-KR" w:bidi="ko-KR"/>
    </w:rPr>
  </w:style>
  <w:style w:type="paragraph" w:customStyle="1" w:styleId="affc">
    <w:name w:val="블록 인용 첫째"/>
    <w:basedOn w:val="a"/>
    <w:next w:val="a"/>
    <w:rsid w:val="00212727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 w:cs="Arial Black"/>
      <w:spacing w:val="-10"/>
      <w:sz w:val="21"/>
      <w:szCs w:val="21"/>
      <w:lang w:val="ko-KR" w:eastAsia="ko-KR" w:bidi="ko-KR"/>
    </w:rPr>
  </w:style>
  <w:style w:type="paragraph" w:customStyle="1" w:styleId="12">
    <w:name w:val="아이콘 1"/>
    <w:basedOn w:val="a"/>
    <w:rsid w:val="00524BD6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eastAsia="Times New Roman" w:hAnsi="Wingdings" w:cs="Wingdings"/>
      <w:b/>
      <w:color w:val="FFFFFF"/>
      <w:spacing w:val="-10"/>
      <w:sz w:val="160"/>
      <w:szCs w:val="160"/>
      <w:lang w:val="ko-KR" w:eastAsia="ko-KR" w:bidi="ko-KR"/>
    </w:rPr>
  </w:style>
  <w:style w:type="paragraph" w:customStyle="1" w:styleId="0pt4245pt">
    <w:name w:val="본문 일반 + 단락 뒤: 0 pt 줄 간격: 고정 42.45 pt"/>
    <w:basedOn w:val="a3"/>
    <w:rsid w:val="00263C2C"/>
    <w:rPr>
      <w:spacing w:val="-20"/>
    </w:rPr>
  </w:style>
  <w:style w:type="paragraph" w:customStyle="1" w:styleId="ArialMTBlack">
    <w:name w:val="캡션 + Arial MT Black"/>
    <w:basedOn w:val="a9"/>
    <w:link w:val="ArialMTBlackCharChar"/>
    <w:rsid w:val="00455896"/>
    <w:rPr>
      <w:rFonts w:ascii="Arial MT Black" w:hAnsi="Arial MT Black"/>
    </w:rPr>
  </w:style>
  <w:style w:type="character" w:customStyle="1" w:styleId="ArialMTBlackCharChar">
    <w:name w:val="캡션 + Arial MT Black Char Char"/>
    <w:basedOn w:val="Char3"/>
    <w:link w:val="ArialMTBlack"/>
    <w:rsid w:val="00455896"/>
    <w:rPr>
      <w:rFonts w:ascii="Arial MT Black" w:eastAsia="굴림" w:hAnsi="Arial MT Black"/>
    </w:rPr>
  </w:style>
  <w:style w:type="numbering" w:customStyle="1" w:styleId="ArialBlack10pt">
    <w:name w:val="번호 매기기 (영어) Arial Black (한글) 굴림 10 pt"/>
    <w:basedOn w:val="a2"/>
    <w:rsid w:val="00F3345F"/>
    <w:pPr>
      <w:numPr>
        <w:numId w:val="1"/>
      </w:numPr>
    </w:pPr>
  </w:style>
  <w:style w:type="paragraph" w:styleId="affd">
    <w:name w:val="Document Map"/>
    <w:basedOn w:val="a"/>
    <w:link w:val="Charf"/>
    <w:rsid w:val="00CF7F91"/>
    <w:rPr>
      <w:rFonts w:ascii="굴림"/>
      <w:sz w:val="18"/>
      <w:szCs w:val="18"/>
    </w:rPr>
  </w:style>
  <w:style w:type="character" w:customStyle="1" w:styleId="Charf">
    <w:name w:val="문서 구조 Char"/>
    <w:basedOn w:val="a0"/>
    <w:link w:val="affd"/>
    <w:rsid w:val="00CF7F91"/>
    <w:rPr>
      <w:rFonts w:ascii="굴림" w:eastAsia="굴림" w:hAnsi="Arial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2622B"/>
    <w:pPr>
      <w:outlineLvl w:val="9"/>
    </w:pPr>
  </w:style>
  <w:style w:type="character" w:styleId="affe">
    <w:name w:val="FollowedHyperlink"/>
    <w:basedOn w:val="a0"/>
    <w:rsid w:val="00315D8F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1"/>
    <w:uiPriority w:val="9"/>
    <w:rsid w:val="004262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1"/>
    <w:uiPriority w:val="9"/>
    <w:rsid w:val="004262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1"/>
    <w:uiPriority w:val="9"/>
    <w:rsid w:val="0042622B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0"/>
    <w:uiPriority w:val="9"/>
    <w:rsid w:val="0042622B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rsid w:val="0042622B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rsid w:val="0042622B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42622B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rsid w:val="0042622B"/>
    <w:rPr>
      <w:rFonts w:asciiTheme="majorHAnsi" w:eastAsiaTheme="majorEastAsia" w:hAnsiTheme="majorHAnsi" w:cstheme="majorBidi"/>
    </w:rPr>
  </w:style>
  <w:style w:type="character" w:customStyle="1" w:styleId="Chara">
    <w:name w:val="제목 Char"/>
    <w:basedOn w:val="a0"/>
    <w:link w:val="afd"/>
    <w:uiPriority w:val="10"/>
    <w:rsid w:val="0042622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9">
    <w:name w:val="부제 Char"/>
    <w:basedOn w:val="a0"/>
    <w:link w:val="afc"/>
    <w:uiPriority w:val="11"/>
    <w:rsid w:val="0042622B"/>
    <w:rPr>
      <w:rFonts w:asciiTheme="majorHAnsi" w:eastAsiaTheme="majorEastAsia" w:hAnsiTheme="majorHAnsi" w:cstheme="majorBidi"/>
      <w:sz w:val="24"/>
      <w:szCs w:val="24"/>
    </w:rPr>
  </w:style>
  <w:style w:type="character" w:styleId="afff">
    <w:name w:val="Strong"/>
    <w:basedOn w:val="a0"/>
    <w:uiPriority w:val="22"/>
    <w:qFormat/>
    <w:rsid w:val="0042622B"/>
    <w:rPr>
      <w:b/>
      <w:bCs/>
    </w:rPr>
  </w:style>
  <w:style w:type="paragraph" w:styleId="afff0">
    <w:name w:val="No Spacing"/>
    <w:basedOn w:val="a"/>
    <w:link w:val="Charf0"/>
    <w:uiPriority w:val="1"/>
    <w:qFormat/>
    <w:rsid w:val="0042622B"/>
    <w:rPr>
      <w:szCs w:val="32"/>
    </w:rPr>
  </w:style>
  <w:style w:type="paragraph" w:styleId="afff1">
    <w:name w:val="List Paragraph"/>
    <w:basedOn w:val="a"/>
    <w:link w:val="Charf1"/>
    <w:uiPriority w:val="34"/>
    <w:qFormat/>
    <w:rsid w:val="0042622B"/>
    <w:pPr>
      <w:ind w:left="720"/>
      <w:contextualSpacing/>
    </w:pPr>
  </w:style>
  <w:style w:type="paragraph" w:styleId="afff2">
    <w:name w:val="Quote"/>
    <w:basedOn w:val="a"/>
    <w:next w:val="a"/>
    <w:link w:val="Charf2"/>
    <w:uiPriority w:val="29"/>
    <w:qFormat/>
    <w:rsid w:val="0042622B"/>
    <w:rPr>
      <w:i/>
    </w:rPr>
  </w:style>
  <w:style w:type="character" w:customStyle="1" w:styleId="Charf2">
    <w:name w:val="인용 Char"/>
    <w:basedOn w:val="a0"/>
    <w:link w:val="afff2"/>
    <w:uiPriority w:val="29"/>
    <w:rsid w:val="0042622B"/>
    <w:rPr>
      <w:i/>
      <w:sz w:val="24"/>
      <w:szCs w:val="24"/>
    </w:rPr>
  </w:style>
  <w:style w:type="paragraph" w:styleId="afff3">
    <w:name w:val="Intense Quote"/>
    <w:basedOn w:val="a"/>
    <w:next w:val="a"/>
    <w:link w:val="Charf3"/>
    <w:uiPriority w:val="30"/>
    <w:qFormat/>
    <w:rsid w:val="0042622B"/>
    <w:pPr>
      <w:ind w:left="720" w:right="720"/>
    </w:pPr>
    <w:rPr>
      <w:b/>
      <w:i/>
      <w:szCs w:val="22"/>
    </w:rPr>
  </w:style>
  <w:style w:type="character" w:customStyle="1" w:styleId="Charf3">
    <w:name w:val="강한 인용 Char"/>
    <w:basedOn w:val="a0"/>
    <w:link w:val="afff3"/>
    <w:uiPriority w:val="30"/>
    <w:rsid w:val="0042622B"/>
    <w:rPr>
      <w:b/>
      <w:i/>
      <w:sz w:val="24"/>
    </w:rPr>
  </w:style>
  <w:style w:type="character" w:styleId="afff4">
    <w:name w:val="Subtle Emphasis"/>
    <w:uiPriority w:val="19"/>
    <w:qFormat/>
    <w:rsid w:val="0042622B"/>
    <w:rPr>
      <w:i/>
      <w:color w:val="5A5A5A" w:themeColor="text1" w:themeTint="A5"/>
    </w:rPr>
  </w:style>
  <w:style w:type="character" w:styleId="afff5">
    <w:name w:val="Intense Emphasis"/>
    <w:basedOn w:val="a0"/>
    <w:uiPriority w:val="21"/>
    <w:qFormat/>
    <w:rsid w:val="0042622B"/>
    <w:rPr>
      <w:b/>
      <w:i/>
      <w:sz w:val="24"/>
      <w:szCs w:val="24"/>
      <w:u w:val="single"/>
    </w:rPr>
  </w:style>
  <w:style w:type="character" w:styleId="afff6">
    <w:name w:val="Subtle Reference"/>
    <w:basedOn w:val="a0"/>
    <w:uiPriority w:val="31"/>
    <w:qFormat/>
    <w:rsid w:val="0042622B"/>
    <w:rPr>
      <w:sz w:val="24"/>
      <w:szCs w:val="24"/>
      <w:u w:val="single"/>
    </w:rPr>
  </w:style>
  <w:style w:type="character" w:styleId="afff7">
    <w:name w:val="Intense Reference"/>
    <w:basedOn w:val="a0"/>
    <w:uiPriority w:val="32"/>
    <w:qFormat/>
    <w:rsid w:val="0042622B"/>
    <w:rPr>
      <w:b/>
      <w:sz w:val="24"/>
      <w:u w:val="single"/>
    </w:rPr>
  </w:style>
  <w:style w:type="character" w:styleId="afff8">
    <w:name w:val="Book Title"/>
    <w:basedOn w:val="a0"/>
    <w:uiPriority w:val="33"/>
    <w:qFormat/>
    <w:rsid w:val="0042622B"/>
    <w:rPr>
      <w:rFonts w:asciiTheme="majorHAnsi" w:eastAsiaTheme="majorEastAsia" w:hAnsiTheme="majorHAnsi"/>
      <w:b/>
      <w:i/>
      <w:sz w:val="24"/>
      <w:szCs w:val="24"/>
    </w:rPr>
  </w:style>
  <w:style w:type="paragraph" w:styleId="afff9">
    <w:name w:val="Normal (Web)"/>
    <w:basedOn w:val="a"/>
    <w:uiPriority w:val="99"/>
    <w:rsid w:val="00A21559"/>
    <w:pPr>
      <w:spacing w:before="100" w:beforeAutospacing="1" w:after="100" w:afterAutospacing="1"/>
    </w:pPr>
    <w:rPr>
      <w:rFonts w:ascii="굴림" w:eastAsia="굴림" w:hAnsi="굴림" w:cs="굴림"/>
      <w:lang w:eastAsia="ko-KR" w:bidi="ar-SA"/>
    </w:rPr>
  </w:style>
  <w:style w:type="paragraph" w:styleId="afffa">
    <w:name w:val="Date"/>
    <w:basedOn w:val="a"/>
    <w:next w:val="a"/>
    <w:link w:val="Charf4"/>
    <w:rsid w:val="00B63883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 w:val="20"/>
      <w:lang w:eastAsia="ko-KR" w:bidi="ar-SA"/>
    </w:rPr>
  </w:style>
  <w:style w:type="character" w:customStyle="1" w:styleId="Charf4">
    <w:name w:val="날짜 Char"/>
    <w:basedOn w:val="a0"/>
    <w:link w:val="afffa"/>
    <w:rsid w:val="00B63883"/>
    <w:rPr>
      <w:rFonts w:ascii="바탕" w:eastAsia="바탕" w:hAnsi="Times New Roman"/>
      <w:kern w:val="2"/>
      <w:sz w:val="20"/>
      <w:szCs w:val="24"/>
      <w:lang w:eastAsia="ko-KR" w:bidi="ar-SA"/>
    </w:rPr>
  </w:style>
  <w:style w:type="table" w:styleId="afffb">
    <w:name w:val="Table Grid"/>
    <w:basedOn w:val="a1"/>
    <w:uiPriority w:val="59"/>
    <w:rsid w:val="00B6388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eastAsia="바탕" w:hAnsi="Times New Roman"/>
      <w:sz w:val="20"/>
      <w:szCs w:val="20"/>
      <w:lang w:eastAsia="ko-K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머리글 Char"/>
    <w:basedOn w:val="a0"/>
    <w:link w:val="af2"/>
    <w:rsid w:val="00B63883"/>
    <w:rPr>
      <w:rFonts w:ascii="Arial Black" w:hAnsi="Arial Black"/>
      <w:caps/>
      <w:spacing w:val="60"/>
      <w:sz w:val="14"/>
      <w:szCs w:val="24"/>
    </w:rPr>
  </w:style>
  <w:style w:type="character" w:customStyle="1" w:styleId="Char4">
    <w:name w:val="바닥글 Char"/>
    <w:basedOn w:val="a0"/>
    <w:link w:val="af"/>
    <w:uiPriority w:val="99"/>
    <w:rsid w:val="00B63883"/>
    <w:rPr>
      <w:rFonts w:ascii="Arial Black" w:hAnsi="Arial Black"/>
      <w:sz w:val="24"/>
      <w:szCs w:val="24"/>
    </w:rPr>
  </w:style>
  <w:style w:type="paragraph" w:customStyle="1" w:styleId="afffc">
    <w:name w:val="바탕글"/>
    <w:basedOn w:val="a"/>
    <w:rsid w:val="00B63883"/>
    <w:pPr>
      <w:snapToGrid w:val="0"/>
      <w:spacing w:line="384" w:lineRule="auto"/>
      <w:jc w:val="both"/>
    </w:pPr>
    <w:rPr>
      <w:rFonts w:ascii="바탕" w:eastAsia="바탕" w:hAnsi="바탕" w:cs="굴림"/>
      <w:color w:val="000000"/>
      <w:sz w:val="20"/>
      <w:szCs w:val="20"/>
      <w:lang w:eastAsia="ko-KR" w:bidi="ar-SA"/>
    </w:rPr>
  </w:style>
  <w:style w:type="character" w:customStyle="1" w:styleId="Charc">
    <w:name w:val="풍선 도움말 텍스트 Char"/>
    <w:basedOn w:val="a0"/>
    <w:link w:val="aff3"/>
    <w:rsid w:val="00B63883"/>
    <w:rPr>
      <w:rFonts w:ascii="Tahoma" w:hAnsi="Tahoma" w:cs="Tahoma"/>
      <w:sz w:val="24"/>
      <w:szCs w:val="16"/>
    </w:rPr>
  </w:style>
  <w:style w:type="character" w:customStyle="1" w:styleId="Charf0">
    <w:name w:val="간격 없음 Char"/>
    <w:basedOn w:val="a0"/>
    <w:link w:val="afff0"/>
    <w:uiPriority w:val="1"/>
    <w:rsid w:val="00D75951"/>
    <w:rPr>
      <w:sz w:val="24"/>
      <w:szCs w:val="32"/>
    </w:rPr>
  </w:style>
  <w:style w:type="paragraph" w:customStyle="1" w:styleId="afffd">
    <w:name w:val="과정"/>
    <w:basedOn w:val="a"/>
    <w:rsid w:val="00133310"/>
    <w:pPr>
      <w:spacing w:before="100" w:beforeAutospacing="1" w:after="100" w:afterAutospacing="1"/>
    </w:pPr>
    <w:rPr>
      <w:rFonts w:ascii="굴림" w:eastAsia="굴림" w:hAnsi="굴림" w:cs="굴림"/>
      <w:lang w:eastAsia="ko-KR" w:bidi="ar-SA"/>
    </w:rPr>
  </w:style>
  <w:style w:type="character" w:customStyle="1" w:styleId="postbody1">
    <w:name w:val="postbody1"/>
    <w:basedOn w:val="a0"/>
    <w:rsid w:val="00023C00"/>
    <w:rPr>
      <w:sz w:val="18"/>
      <w:szCs w:val="18"/>
    </w:rPr>
  </w:style>
  <w:style w:type="character" w:customStyle="1" w:styleId="Char5">
    <w:name w:val="각주 텍스트 Char"/>
    <w:basedOn w:val="a0"/>
    <w:link w:val="af1"/>
    <w:uiPriority w:val="99"/>
    <w:rsid w:val="00C87AAE"/>
    <w:rPr>
      <w:sz w:val="18"/>
      <w:szCs w:val="24"/>
    </w:rPr>
  </w:style>
  <w:style w:type="paragraph" w:customStyle="1" w:styleId="afffe">
    <w:name w:val="논문 본문"/>
    <w:basedOn w:val="a"/>
    <w:autoRedefine/>
    <w:rsid w:val="00925B8A"/>
    <w:pPr>
      <w:widowControl w:val="0"/>
      <w:wordWrap w:val="0"/>
      <w:ind w:left="62" w:firstLine="221"/>
      <w:jc w:val="both"/>
    </w:pPr>
    <w:rPr>
      <w:rFonts w:ascii="Times New Roman" w:eastAsia="바탕체" w:hAnsi="Times New Roman"/>
      <w:kern w:val="16"/>
      <w:sz w:val="22"/>
      <w:szCs w:val="22"/>
      <w:lang w:eastAsia="ko-KR" w:bidi="ar-SA"/>
    </w:rPr>
  </w:style>
  <w:style w:type="paragraph" w:customStyle="1" w:styleId="Chapter">
    <w:name w:val="Chapter"/>
    <w:basedOn w:val="a"/>
    <w:rsid w:val="00925B8A"/>
    <w:pPr>
      <w:widowControl w:val="0"/>
      <w:wordWrap w:val="0"/>
      <w:jc w:val="both"/>
    </w:pPr>
    <w:rPr>
      <w:rFonts w:ascii="Courier New" w:eastAsia="바탕체" w:hAnsi="Courier New"/>
      <w:kern w:val="16"/>
      <w:sz w:val="36"/>
      <w:szCs w:val="20"/>
      <w:lang w:eastAsia="ko-KR" w:bidi="ar-SA"/>
    </w:rPr>
  </w:style>
  <w:style w:type="paragraph" w:customStyle="1" w:styleId="affff">
    <w:name w:val="중간 제목"/>
    <w:basedOn w:val="a"/>
    <w:autoRedefine/>
    <w:rsid w:val="00925B8A"/>
    <w:pPr>
      <w:widowControl w:val="0"/>
      <w:wordWrap w:val="0"/>
      <w:jc w:val="both"/>
    </w:pPr>
    <w:rPr>
      <w:rFonts w:ascii="Times New Roman" w:eastAsia="바탕체" w:hAnsi="Times New Roman"/>
      <w:b/>
      <w:kern w:val="16"/>
      <w:lang w:eastAsia="ko-KR" w:bidi="ar-SA"/>
    </w:rPr>
  </w:style>
  <w:style w:type="paragraph" w:customStyle="1" w:styleId="affff0">
    <w:name w:val="작은 제목"/>
    <w:basedOn w:val="afffe"/>
    <w:autoRedefine/>
    <w:rsid w:val="00925B8A"/>
    <w:pPr>
      <w:ind w:firstLine="0"/>
    </w:pPr>
    <w:rPr>
      <w:sz w:val="24"/>
    </w:rPr>
  </w:style>
  <w:style w:type="paragraph" w:customStyle="1" w:styleId="Table">
    <w:name w:val="Table"/>
    <w:basedOn w:val="afffe"/>
    <w:autoRedefine/>
    <w:rsid w:val="00925B8A"/>
    <w:pPr>
      <w:ind w:left="0" w:firstLine="0"/>
      <w:jc w:val="center"/>
    </w:pPr>
  </w:style>
  <w:style w:type="paragraph" w:customStyle="1" w:styleId="affff1">
    <w:name w:val="세진본문"/>
    <w:basedOn w:val="afffe"/>
    <w:rsid w:val="00925B8A"/>
    <w:pPr>
      <w:ind w:firstLine="442"/>
    </w:pPr>
  </w:style>
  <w:style w:type="character" w:customStyle="1" w:styleId="Charf1">
    <w:name w:val="목록 단락 Char"/>
    <w:basedOn w:val="a0"/>
    <w:link w:val="afff1"/>
    <w:uiPriority w:val="34"/>
    <w:rsid w:val="0029111B"/>
    <w:rPr>
      <w:sz w:val="24"/>
      <w:szCs w:val="24"/>
    </w:rPr>
  </w:style>
  <w:style w:type="paragraph" w:customStyle="1" w:styleId="affff2">
    <w:name w:val="내용"/>
    <w:basedOn w:val="a"/>
    <w:link w:val="Charf5"/>
    <w:qFormat/>
    <w:rsid w:val="00600D7B"/>
    <w:pPr>
      <w:widowControl w:val="0"/>
      <w:wordWrap w:val="0"/>
      <w:autoSpaceDE w:val="0"/>
      <w:autoSpaceDN w:val="0"/>
      <w:jc w:val="both"/>
    </w:pPr>
    <w:rPr>
      <w:rFonts w:cstheme="minorBidi"/>
      <w:kern w:val="2"/>
      <w:sz w:val="20"/>
      <w:szCs w:val="22"/>
      <w:lang w:eastAsia="ko-KR" w:bidi="ar-SA"/>
    </w:rPr>
  </w:style>
  <w:style w:type="character" w:customStyle="1" w:styleId="Charf5">
    <w:name w:val="내용 Char"/>
    <w:basedOn w:val="a0"/>
    <w:link w:val="affff2"/>
    <w:rsid w:val="00600D7B"/>
    <w:rPr>
      <w:rFonts w:cstheme="minorBidi"/>
      <w:kern w:val="2"/>
      <w:sz w:val="20"/>
      <w:lang w:eastAsia="ko-KR" w:bidi="ar-SA"/>
    </w:rPr>
  </w:style>
  <w:style w:type="paragraph" w:customStyle="1" w:styleId="Default">
    <w:name w:val="Default"/>
    <w:rsid w:val="00600D7B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  <w:lang w:eastAsia="ko-KR" w:bidi="ar-SA"/>
    </w:rPr>
  </w:style>
  <w:style w:type="paragraph" w:customStyle="1" w:styleId="MTDisplayEquation">
    <w:name w:val="MTDisplayEquation"/>
    <w:basedOn w:val="a"/>
    <w:next w:val="a"/>
    <w:link w:val="MTDisplayEquationChar"/>
    <w:rsid w:val="00600D7B"/>
    <w:pPr>
      <w:widowControl w:val="0"/>
      <w:tabs>
        <w:tab w:val="center" w:pos="4520"/>
        <w:tab w:val="right" w:pos="9020"/>
      </w:tabs>
      <w:wordWrap w:val="0"/>
      <w:autoSpaceDE w:val="0"/>
      <w:autoSpaceDN w:val="0"/>
      <w:jc w:val="both"/>
    </w:pPr>
    <w:rPr>
      <w:rFonts w:cstheme="minorBidi"/>
      <w:kern w:val="2"/>
      <w:sz w:val="20"/>
      <w:szCs w:val="22"/>
      <w:lang w:eastAsia="ko-KR" w:bidi="ar-SA"/>
    </w:rPr>
  </w:style>
  <w:style w:type="character" w:customStyle="1" w:styleId="MTDisplayEquationChar">
    <w:name w:val="MTDisplayEquation Char"/>
    <w:basedOn w:val="a0"/>
    <w:link w:val="MTDisplayEquation"/>
    <w:rsid w:val="00600D7B"/>
    <w:rPr>
      <w:rFonts w:cstheme="minorBidi"/>
      <w:kern w:val="2"/>
      <w:sz w:val="20"/>
      <w:lang w:eastAsia="ko-KR" w:bidi="ar-SA"/>
    </w:rPr>
  </w:style>
  <w:style w:type="paragraph" w:styleId="91">
    <w:name w:val="index 9"/>
    <w:basedOn w:val="a"/>
    <w:next w:val="a"/>
    <w:autoRedefine/>
    <w:rsid w:val="00600D7B"/>
    <w:pPr>
      <w:ind w:left="2160" w:hanging="240"/>
    </w:pPr>
    <w:rPr>
      <w:rFonts w:eastAsiaTheme="minorHAnsi"/>
      <w:sz w:val="18"/>
      <w:szCs w:val="18"/>
    </w:rPr>
  </w:style>
  <w:style w:type="paragraph" w:customStyle="1" w:styleId="Figure">
    <w:name w:val="Figure 캡션"/>
    <w:basedOn w:val="a9"/>
    <w:link w:val="FigureChar"/>
    <w:qFormat/>
    <w:rsid w:val="003D773A"/>
    <w:pPr>
      <w:jc w:val="both"/>
    </w:pPr>
    <w:rPr>
      <w:lang w:eastAsia="ko-KR"/>
    </w:rPr>
  </w:style>
  <w:style w:type="character" w:customStyle="1" w:styleId="FigureChar">
    <w:name w:val="Figure 캡션 Char"/>
    <w:basedOn w:val="Char3"/>
    <w:link w:val="Figure"/>
    <w:rsid w:val="003D773A"/>
    <w:rPr>
      <w:b/>
      <w:bCs/>
      <w:lang w:eastAsia="ko-KR"/>
    </w:rPr>
  </w:style>
  <w:style w:type="table" w:styleId="24">
    <w:name w:val="Table Simple 2"/>
    <w:basedOn w:val="a1"/>
    <w:rsid w:val="003D773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3">
    <w:name w:val="테이블 캡션"/>
    <w:basedOn w:val="a9"/>
    <w:link w:val="Charf6"/>
    <w:qFormat/>
    <w:rsid w:val="003D773A"/>
    <w:rPr>
      <w:lang w:eastAsia="ko-KR"/>
    </w:rPr>
  </w:style>
  <w:style w:type="character" w:customStyle="1" w:styleId="Charf6">
    <w:name w:val="테이블 캡션 Char"/>
    <w:basedOn w:val="Char3"/>
    <w:link w:val="affff3"/>
    <w:rsid w:val="003D773A"/>
    <w:rPr>
      <w:b/>
      <w:bCs/>
      <w:lang w:eastAsia="ko-KR"/>
    </w:rPr>
  </w:style>
  <w:style w:type="paragraph" w:styleId="HTML">
    <w:name w:val="HTML Address"/>
    <w:basedOn w:val="a"/>
    <w:link w:val="HTMLChar"/>
    <w:rsid w:val="003D773A"/>
    <w:rPr>
      <w:i/>
      <w:iCs/>
    </w:rPr>
  </w:style>
  <w:style w:type="character" w:customStyle="1" w:styleId="HTMLChar">
    <w:name w:val="HTML 주소 Char"/>
    <w:basedOn w:val="a0"/>
    <w:link w:val="HTML"/>
    <w:rsid w:val="003D773A"/>
    <w:rPr>
      <w:i/>
      <w:iCs/>
      <w:sz w:val="24"/>
      <w:szCs w:val="24"/>
    </w:rPr>
  </w:style>
  <w:style w:type="paragraph" w:styleId="affff4">
    <w:name w:val="Note Heading"/>
    <w:basedOn w:val="a"/>
    <w:next w:val="a"/>
    <w:link w:val="Charf7"/>
    <w:rsid w:val="003D773A"/>
    <w:pPr>
      <w:jc w:val="center"/>
    </w:pPr>
  </w:style>
  <w:style w:type="character" w:customStyle="1" w:styleId="Charf7">
    <w:name w:val="각주/미주 머리글 Char"/>
    <w:basedOn w:val="a0"/>
    <w:link w:val="affff4"/>
    <w:rsid w:val="003D773A"/>
    <w:rPr>
      <w:sz w:val="24"/>
      <w:szCs w:val="24"/>
    </w:rPr>
  </w:style>
  <w:style w:type="paragraph" w:styleId="20">
    <w:name w:val="List Bullet 2"/>
    <w:basedOn w:val="a"/>
    <w:rsid w:val="003D773A"/>
    <w:pPr>
      <w:numPr>
        <w:numId w:val="45"/>
      </w:numPr>
      <w:contextualSpacing/>
    </w:pPr>
  </w:style>
  <w:style w:type="paragraph" w:styleId="30">
    <w:name w:val="List Bullet 3"/>
    <w:basedOn w:val="a"/>
    <w:rsid w:val="003D773A"/>
    <w:pPr>
      <w:numPr>
        <w:numId w:val="46"/>
      </w:numPr>
      <w:contextualSpacing/>
    </w:pPr>
  </w:style>
  <w:style w:type="paragraph" w:styleId="40">
    <w:name w:val="List Bullet 4"/>
    <w:basedOn w:val="a"/>
    <w:rsid w:val="003D773A"/>
    <w:pPr>
      <w:numPr>
        <w:numId w:val="47"/>
      </w:numPr>
      <w:contextualSpacing/>
    </w:pPr>
  </w:style>
  <w:style w:type="paragraph" w:styleId="affff5">
    <w:name w:val="Plain Text"/>
    <w:basedOn w:val="a"/>
    <w:link w:val="Charf8"/>
    <w:rsid w:val="003D773A"/>
    <w:rPr>
      <w:rFonts w:ascii="바탕" w:eastAsia="바탕" w:hAnsi="Courier New" w:cs="Courier New"/>
      <w:sz w:val="20"/>
      <w:szCs w:val="20"/>
    </w:rPr>
  </w:style>
  <w:style w:type="character" w:customStyle="1" w:styleId="Charf8">
    <w:name w:val="글자만 Char"/>
    <w:basedOn w:val="a0"/>
    <w:link w:val="affff5"/>
    <w:rsid w:val="003D773A"/>
    <w:rPr>
      <w:rFonts w:ascii="바탕" w:eastAsia="바탕" w:hAnsi="Courier New" w:cs="Courier New"/>
      <w:sz w:val="20"/>
      <w:szCs w:val="20"/>
    </w:rPr>
  </w:style>
  <w:style w:type="paragraph" w:styleId="affff6">
    <w:name w:val="Closing"/>
    <w:basedOn w:val="a"/>
    <w:link w:val="Charf9"/>
    <w:rsid w:val="003D773A"/>
    <w:pPr>
      <w:ind w:leftChars="2100" w:left="100"/>
    </w:pPr>
  </w:style>
  <w:style w:type="character" w:customStyle="1" w:styleId="Charf9">
    <w:name w:val="맺음말 Char"/>
    <w:basedOn w:val="a0"/>
    <w:link w:val="affff6"/>
    <w:rsid w:val="003D773A"/>
    <w:rPr>
      <w:sz w:val="24"/>
      <w:szCs w:val="24"/>
    </w:rPr>
  </w:style>
  <w:style w:type="paragraph" w:styleId="affff7">
    <w:name w:val="annotation subject"/>
    <w:basedOn w:val="a5"/>
    <w:next w:val="a5"/>
    <w:link w:val="Charfa"/>
    <w:rsid w:val="003D773A"/>
    <w:pPr>
      <w:tabs>
        <w:tab w:val="clear" w:pos="187"/>
      </w:tabs>
      <w:spacing w:after="0" w:line="240" w:lineRule="auto"/>
      <w:ind w:left="0" w:firstLine="0"/>
    </w:pPr>
    <w:rPr>
      <w:rFonts w:asciiTheme="minorHAnsi" w:hAnsiTheme="minorHAnsi"/>
      <w:b/>
      <w:bCs/>
    </w:rPr>
  </w:style>
  <w:style w:type="character" w:customStyle="1" w:styleId="Char0">
    <w:name w:val="메모 텍스트 Char"/>
    <w:basedOn w:val="a0"/>
    <w:link w:val="a5"/>
    <w:semiHidden/>
    <w:rsid w:val="003D773A"/>
    <w:rPr>
      <w:rFonts w:ascii="Garamond" w:hAnsi="Garamond"/>
      <w:sz w:val="24"/>
      <w:szCs w:val="24"/>
    </w:rPr>
  </w:style>
  <w:style w:type="character" w:customStyle="1" w:styleId="Charfa">
    <w:name w:val="메모 주제 Char"/>
    <w:basedOn w:val="Char0"/>
    <w:link w:val="affff7"/>
    <w:rsid w:val="003D773A"/>
    <w:rPr>
      <w:b/>
      <w:bCs/>
    </w:rPr>
  </w:style>
  <w:style w:type="paragraph" w:styleId="affff8">
    <w:name w:val="Message Header"/>
    <w:basedOn w:val="a"/>
    <w:link w:val="Charfb"/>
    <w:rsid w:val="003D77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</w:rPr>
  </w:style>
  <w:style w:type="character" w:customStyle="1" w:styleId="Charfb">
    <w:name w:val="메시지 머리글 Char"/>
    <w:basedOn w:val="a0"/>
    <w:link w:val="affff8"/>
    <w:rsid w:val="003D773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List"/>
    <w:basedOn w:val="a"/>
    <w:rsid w:val="003D773A"/>
    <w:pPr>
      <w:ind w:leftChars="200" w:left="100" w:hangingChars="200" w:hanging="200"/>
      <w:contextualSpacing/>
    </w:pPr>
  </w:style>
  <w:style w:type="paragraph" w:styleId="25">
    <w:name w:val="List 2"/>
    <w:basedOn w:val="a"/>
    <w:rsid w:val="003D773A"/>
    <w:pPr>
      <w:ind w:leftChars="400" w:left="100" w:hangingChars="200" w:hanging="200"/>
      <w:contextualSpacing/>
    </w:pPr>
  </w:style>
  <w:style w:type="paragraph" w:styleId="34">
    <w:name w:val="List 3"/>
    <w:basedOn w:val="a"/>
    <w:rsid w:val="003D773A"/>
    <w:pPr>
      <w:ind w:leftChars="600" w:left="100" w:hangingChars="200" w:hanging="200"/>
      <w:contextualSpacing/>
    </w:pPr>
  </w:style>
  <w:style w:type="paragraph" w:styleId="44">
    <w:name w:val="List 4"/>
    <w:basedOn w:val="a"/>
    <w:rsid w:val="003D773A"/>
    <w:pPr>
      <w:ind w:leftChars="800" w:left="100" w:hangingChars="200" w:hanging="200"/>
      <w:contextualSpacing/>
    </w:pPr>
  </w:style>
  <w:style w:type="paragraph" w:styleId="54">
    <w:name w:val="List 5"/>
    <w:basedOn w:val="a"/>
    <w:rsid w:val="003D773A"/>
    <w:pPr>
      <w:ind w:leftChars="1000" w:left="100" w:hangingChars="200" w:hanging="200"/>
      <w:contextualSpacing/>
    </w:pPr>
  </w:style>
  <w:style w:type="paragraph" w:styleId="affffa">
    <w:name w:val="List Continue"/>
    <w:basedOn w:val="a"/>
    <w:rsid w:val="003D773A"/>
    <w:pPr>
      <w:spacing w:after="180"/>
      <w:ind w:leftChars="200" w:left="425"/>
      <w:contextualSpacing/>
    </w:pPr>
  </w:style>
  <w:style w:type="paragraph" w:styleId="26">
    <w:name w:val="List Continue 2"/>
    <w:basedOn w:val="a"/>
    <w:rsid w:val="003D773A"/>
    <w:pPr>
      <w:spacing w:after="180"/>
      <w:ind w:leftChars="400" w:left="850"/>
      <w:contextualSpacing/>
    </w:pPr>
  </w:style>
  <w:style w:type="paragraph" w:styleId="35">
    <w:name w:val="List Continue 3"/>
    <w:basedOn w:val="a"/>
    <w:rsid w:val="003D773A"/>
    <w:pPr>
      <w:spacing w:after="180"/>
      <w:ind w:leftChars="600" w:left="1275"/>
      <w:contextualSpacing/>
    </w:pPr>
  </w:style>
  <w:style w:type="paragraph" w:styleId="45">
    <w:name w:val="List Continue 4"/>
    <w:basedOn w:val="a"/>
    <w:rsid w:val="003D773A"/>
    <w:pPr>
      <w:spacing w:after="180"/>
      <w:ind w:leftChars="800" w:left="1700"/>
      <w:contextualSpacing/>
    </w:pPr>
  </w:style>
  <w:style w:type="paragraph" w:styleId="55">
    <w:name w:val="List Continue 5"/>
    <w:basedOn w:val="a"/>
    <w:rsid w:val="003D773A"/>
    <w:pPr>
      <w:spacing w:after="180"/>
      <w:ind w:leftChars="1000" w:left="2125"/>
      <w:contextualSpacing/>
    </w:pPr>
  </w:style>
  <w:style w:type="paragraph" w:styleId="HTML0">
    <w:name w:val="HTML Preformatted"/>
    <w:basedOn w:val="a"/>
    <w:link w:val="HTMLChar0"/>
    <w:rsid w:val="003D773A"/>
    <w:rPr>
      <w:rFonts w:ascii="Courier New" w:hAnsi="Courier New" w:cs="Courier New"/>
      <w:sz w:val="20"/>
      <w:szCs w:val="20"/>
    </w:rPr>
  </w:style>
  <w:style w:type="character" w:customStyle="1" w:styleId="HTMLChar0">
    <w:name w:val="미리 서식이 지정된 HTML Char"/>
    <w:basedOn w:val="a0"/>
    <w:link w:val="HTML0"/>
    <w:rsid w:val="003D773A"/>
    <w:rPr>
      <w:rFonts w:ascii="Courier New" w:hAnsi="Courier New" w:cs="Courier New"/>
      <w:sz w:val="20"/>
      <w:szCs w:val="20"/>
    </w:rPr>
  </w:style>
  <w:style w:type="paragraph" w:styleId="affffb">
    <w:name w:val="envelope return"/>
    <w:basedOn w:val="a"/>
    <w:rsid w:val="003D773A"/>
    <w:pPr>
      <w:snapToGrid w:val="0"/>
    </w:pPr>
    <w:rPr>
      <w:rFonts w:asciiTheme="majorHAnsi" w:eastAsiaTheme="majorEastAsia" w:hAnsiTheme="majorHAnsi" w:cstheme="majorBidi"/>
    </w:rPr>
  </w:style>
  <w:style w:type="paragraph" w:styleId="2">
    <w:name w:val="List Number 2"/>
    <w:basedOn w:val="a"/>
    <w:rsid w:val="003D773A"/>
    <w:pPr>
      <w:numPr>
        <w:numId w:val="48"/>
      </w:numPr>
      <w:contextualSpacing/>
    </w:pPr>
  </w:style>
  <w:style w:type="paragraph" w:styleId="3">
    <w:name w:val="List Number 3"/>
    <w:basedOn w:val="a"/>
    <w:rsid w:val="003D773A"/>
    <w:pPr>
      <w:numPr>
        <w:numId w:val="49"/>
      </w:numPr>
      <w:contextualSpacing/>
    </w:pPr>
  </w:style>
  <w:style w:type="paragraph" w:styleId="4">
    <w:name w:val="List Number 4"/>
    <w:basedOn w:val="a"/>
    <w:rsid w:val="003D773A"/>
    <w:pPr>
      <w:numPr>
        <w:numId w:val="50"/>
      </w:numPr>
      <w:contextualSpacing/>
    </w:pPr>
  </w:style>
  <w:style w:type="paragraph" w:styleId="5">
    <w:name w:val="List Number 5"/>
    <w:basedOn w:val="a"/>
    <w:rsid w:val="003D773A"/>
    <w:pPr>
      <w:numPr>
        <w:numId w:val="51"/>
      </w:numPr>
      <w:contextualSpacing/>
    </w:pPr>
  </w:style>
  <w:style w:type="paragraph" w:styleId="27">
    <w:name w:val="Body Text 2"/>
    <w:basedOn w:val="a"/>
    <w:link w:val="2Char1"/>
    <w:rsid w:val="003D773A"/>
    <w:pPr>
      <w:spacing w:after="180" w:line="480" w:lineRule="auto"/>
    </w:pPr>
  </w:style>
  <w:style w:type="character" w:customStyle="1" w:styleId="2Char1">
    <w:name w:val="본문 2 Char"/>
    <w:basedOn w:val="a0"/>
    <w:link w:val="27"/>
    <w:rsid w:val="003D773A"/>
    <w:rPr>
      <w:sz w:val="24"/>
      <w:szCs w:val="24"/>
    </w:rPr>
  </w:style>
  <w:style w:type="paragraph" w:styleId="36">
    <w:name w:val="Body Text 3"/>
    <w:basedOn w:val="a"/>
    <w:link w:val="3Char0"/>
    <w:rsid w:val="003D773A"/>
    <w:pPr>
      <w:spacing w:after="180"/>
    </w:pPr>
    <w:rPr>
      <w:sz w:val="16"/>
      <w:szCs w:val="16"/>
    </w:rPr>
  </w:style>
  <w:style w:type="character" w:customStyle="1" w:styleId="3Char0">
    <w:name w:val="본문 3 Char"/>
    <w:basedOn w:val="a0"/>
    <w:link w:val="36"/>
    <w:rsid w:val="003D773A"/>
    <w:rPr>
      <w:sz w:val="16"/>
      <w:szCs w:val="16"/>
    </w:rPr>
  </w:style>
  <w:style w:type="paragraph" w:styleId="affffc">
    <w:name w:val="Body Text Indent"/>
    <w:basedOn w:val="a"/>
    <w:link w:val="Charfc"/>
    <w:rsid w:val="003D773A"/>
    <w:pPr>
      <w:spacing w:after="180"/>
      <w:ind w:leftChars="400" w:left="851"/>
    </w:pPr>
  </w:style>
  <w:style w:type="character" w:customStyle="1" w:styleId="Charfc">
    <w:name w:val="본문 들여쓰기 Char"/>
    <w:basedOn w:val="a0"/>
    <w:link w:val="affffc"/>
    <w:rsid w:val="003D773A"/>
    <w:rPr>
      <w:sz w:val="24"/>
      <w:szCs w:val="24"/>
    </w:rPr>
  </w:style>
  <w:style w:type="paragraph" w:styleId="28">
    <w:name w:val="Body Text Indent 2"/>
    <w:basedOn w:val="a"/>
    <w:link w:val="2Char2"/>
    <w:rsid w:val="003D773A"/>
    <w:pPr>
      <w:spacing w:after="180" w:line="480" w:lineRule="auto"/>
      <w:ind w:leftChars="400" w:left="851"/>
    </w:pPr>
  </w:style>
  <w:style w:type="character" w:customStyle="1" w:styleId="2Char2">
    <w:name w:val="본문 들여쓰기 2 Char"/>
    <w:basedOn w:val="a0"/>
    <w:link w:val="28"/>
    <w:rsid w:val="003D773A"/>
    <w:rPr>
      <w:sz w:val="24"/>
      <w:szCs w:val="24"/>
    </w:rPr>
  </w:style>
  <w:style w:type="paragraph" w:styleId="37">
    <w:name w:val="Body Text Indent 3"/>
    <w:basedOn w:val="a"/>
    <w:link w:val="3Char1"/>
    <w:rsid w:val="003D773A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0"/>
    <w:link w:val="37"/>
    <w:rsid w:val="003D773A"/>
    <w:rPr>
      <w:sz w:val="16"/>
      <w:szCs w:val="16"/>
    </w:rPr>
  </w:style>
  <w:style w:type="paragraph" w:styleId="affffd">
    <w:name w:val="Body Text First Indent"/>
    <w:basedOn w:val="a3"/>
    <w:link w:val="Charfd"/>
    <w:rsid w:val="003D773A"/>
    <w:pPr>
      <w:spacing w:after="180"/>
      <w:ind w:firstLineChars="100" w:firstLine="210"/>
      <w:jc w:val="left"/>
    </w:pPr>
    <w:rPr>
      <w:spacing w:val="0"/>
    </w:rPr>
  </w:style>
  <w:style w:type="character" w:customStyle="1" w:styleId="Charfd">
    <w:name w:val="본문 첫 줄 들여쓰기 Char"/>
    <w:basedOn w:val="Char"/>
    <w:link w:val="affffd"/>
    <w:rsid w:val="003D773A"/>
    <w:rPr>
      <w:szCs w:val="24"/>
    </w:rPr>
  </w:style>
  <w:style w:type="paragraph" w:styleId="29">
    <w:name w:val="Body Text First Indent 2"/>
    <w:basedOn w:val="affffc"/>
    <w:link w:val="2Char3"/>
    <w:rsid w:val="003D773A"/>
    <w:pPr>
      <w:ind w:firstLineChars="100" w:firstLine="210"/>
    </w:pPr>
  </w:style>
  <w:style w:type="character" w:customStyle="1" w:styleId="2Char3">
    <w:name w:val="본문 첫 줄 들여쓰기 2 Char"/>
    <w:basedOn w:val="Charfc"/>
    <w:link w:val="29"/>
    <w:rsid w:val="003D773A"/>
  </w:style>
  <w:style w:type="paragraph" w:styleId="affffe">
    <w:name w:val="Block Text"/>
    <w:basedOn w:val="a"/>
    <w:rsid w:val="003D773A"/>
    <w:pPr>
      <w:spacing w:after="180"/>
      <w:ind w:leftChars="700" w:left="1440" w:rightChars="700" w:right="1440"/>
    </w:pPr>
  </w:style>
  <w:style w:type="paragraph" w:styleId="afffff">
    <w:name w:val="Signature"/>
    <w:basedOn w:val="a"/>
    <w:link w:val="Charfe"/>
    <w:rsid w:val="003D773A"/>
    <w:pPr>
      <w:ind w:leftChars="2100" w:left="100"/>
    </w:pPr>
  </w:style>
  <w:style w:type="character" w:customStyle="1" w:styleId="Charfe">
    <w:name w:val="서명 Char"/>
    <w:basedOn w:val="a0"/>
    <w:link w:val="afffff"/>
    <w:rsid w:val="003D773A"/>
    <w:rPr>
      <w:sz w:val="24"/>
      <w:szCs w:val="24"/>
    </w:rPr>
  </w:style>
  <w:style w:type="paragraph" w:styleId="afffff0">
    <w:name w:val="Salutation"/>
    <w:basedOn w:val="a"/>
    <w:next w:val="a"/>
    <w:link w:val="Charff"/>
    <w:rsid w:val="003D773A"/>
  </w:style>
  <w:style w:type="character" w:customStyle="1" w:styleId="Charff">
    <w:name w:val="인사말 Char"/>
    <w:basedOn w:val="a0"/>
    <w:link w:val="afffff0"/>
    <w:rsid w:val="003D773A"/>
    <w:rPr>
      <w:sz w:val="24"/>
      <w:szCs w:val="24"/>
    </w:rPr>
  </w:style>
  <w:style w:type="paragraph" w:styleId="afffff1">
    <w:name w:val="E-mail Signature"/>
    <w:basedOn w:val="a"/>
    <w:link w:val="Charff0"/>
    <w:rsid w:val="003D773A"/>
  </w:style>
  <w:style w:type="character" w:customStyle="1" w:styleId="Charff0">
    <w:name w:val="전자 메일 서명 Char"/>
    <w:basedOn w:val="a0"/>
    <w:link w:val="afffff1"/>
    <w:rsid w:val="003D773A"/>
    <w:rPr>
      <w:sz w:val="24"/>
      <w:szCs w:val="24"/>
    </w:rPr>
  </w:style>
  <w:style w:type="paragraph" w:styleId="afffff2">
    <w:name w:val="envelope address"/>
    <w:basedOn w:val="a"/>
    <w:rsid w:val="003D773A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fff3">
    <w:name w:val="Bibliography"/>
    <w:basedOn w:val="a"/>
    <w:next w:val="a"/>
    <w:uiPriority w:val="37"/>
    <w:unhideWhenUsed/>
    <w:rsid w:val="003D773A"/>
  </w:style>
  <w:style w:type="paragraph" w:styleId="afffff4">
    <w:name w:val="Normal Indent"/>
    <w:basedOn w:val="a"/>
    <w:rsid w:val="003D773A"/>
    <w:pPr>
      <w:ind w:leftChars="400" w:left="800"/>
    </w:pPr>
  </w:style>
  <w:style w:type="paragraph" w:customStyle="1" w:styleId="110">
    <w:name w:val="1.1"/>
    <w:basedOn w:val="a"/>
    <w:rsid w:val="005120B0"/>
    <w:pPr>
      <w:spacing w:before="100" w:beforeAutospacing="1" w:after="100" w:afterAutospacing="1"/>
    </w:pPr>
    <w:rPr>
      <w:rFonts w:ascii="굴림" w:eastAsia="굴림" w:hAnsi="굴림" w:cs="굴림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27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834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C1H_NOMARGI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Version 1.0.0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Bar91</b:Tag>
    <b:SourceType>JournalArticle</b:SourceType>
    <b:Guid>{86A73313-C0C1-4BDE-B37D-C8A786801E2B}</b:Guid>
    <b:LCID>0</b:LCID>
    <b:Author>
      <b:Author>
        <b:NameList>
          <b:Person>
            <b:Last>Baraff</b:Last>
            <b:First>D.</b:First>
          </b:Person>
        </b:NameList>
      </b:Author>
    </b:Author>
    <b:Title>Coping with friction for non-penetrating rigid body simulation</b:Title>
    <b:Year>1991</b:Year>
    <b:JournalName>Computer Graphics</b:JournalName>
    <b:Pages>31-40</b:Pages>
    <b:Volume>25</b:Volume>
    <b:Issue>4</b:Issue>
    <b:RefOrder>2</b:RefOrder>
  </b:Source>
  <b:Source>
    <b:Tag>JPa05</b:Tag>
    <b:SourceType>JournalArticle</b:SourceType>
    <b:Guid>{064F21FD-A357-43D8-8593-8C9F6E5097DB}</b:Guid>
    <b:LCID>0</b:LCID>
    <b:Author>
      <b:Author>
        <b:NameList>
          <b:Person>
            <b:Last>Park</b:Last>
            <b:First>J.</b:First>
          </b:Person>
        </b:NameList>
      </b:Author>
    </b:Author>
    <b:Title>Principle of dynamical balance for multibody systems</b:Title>
    <b:JournalName>Journal of Multibody Dynamics</b:JournalName>
    <b:Year>2005</b:Year>
    <b:Pages>269-299</b:Pages>
    <b:Volume>14</b:Volume>
    <b:RefOrder>3</b:RefOrder>
  </b:Source>
  <b:Source>
    <b:Tag>Rus03</b:Tag>
    <b:SourceType>Misc</b:SourceType>
    <b:Guid>{C691C629-4EC3-4456-8B88-D6E50F5E9024}</b:Guid>
    <b:LCID>0</b:LCID>
    <b:Author>
      <b:Author>
        <b:NameList>
          <b:Person>
            <b:Last>Ruspini</b:Last>
            <b:First>D.</b:First>
          </b:Person>
        </b:NameList>
      </b:Author>
    </b:Author>
    <b:Title>Beyond the looking glass: The haptic exploration of virtual environments</b:Title>
    <b:Year>2003</b:Year>
    <b:Publisher>Stanford University</b:Publisher>
    <b:Volume>Ph.D. Thesis</b:Volume>
    <b:PublicationTitle>Ph.D. Thesis</b:PublicationTitle>
    <b:RefOrder>4</b:RefOrder>
  </b:Source>
  <b:Source>
    <b:Tag>Bullet</b:Tag>
    <b:SourceType>InternetSite</b:SourceType>
    <b:Guid>{19643ADD-07C6-4F59-A44C-721B63BDE359}</b:Guid>
    <b:LCID>0</b:LCID>
    <b:Author>
      <b:Author>
        <b:NameList>
          <b:Person>
            <b:Last>Bullet</b:Last>
          </b:Person>
        </b:NameList>
      </b:Author>
    </b:Author>
    <b:Title>http://bulletphysics.org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6D921-589A-421C-B779-AECB9A9A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167</TotalTime>
  <Pages>14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simlab2</dc:creator>
  <cp:lastModifiedBy>SimLab07</cp:lastModifiedBy>
  <cp:revision>7</cp:revision>
  <cp:lastPrinted>2009-01-07T02:12:00Z</cp:lastPrinted>
  <dcterms:created xsi:type="dcterms:W3CDTF">2012-08-31T04:01:00Z</dcterms:created>
  <dcterms:modified xsi:type="dcterms:W3CDTF">2012-09-04T01:36:00Z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TC062071261042</vt:lpwstr>
  </property>
  <property fmtid="{D5CDD505-2E9C-101B-9397-08002B2CF9AE}" pid="3" name="MTWinEqns">
    <vt:bool>true</vt:bool>
  </property>
</Properties>
</file>